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C916" w14:textId="5698B586" w:rsidR="00807843" w:rsidRDefault="005A412A">
      <w:pPr>
        <w:pStyle w:val="Heading1"/>
      </w:pPr>
      <w:r>
        <w:t xml:space="preserve">Witches </w:t>
      </w:r>
      <w:r w:rsidR="00094A4E">
        <w:t>Documentation</w:t>
      </w:r>
    </w:p>
    <w:p w14:paraId="1B8E5998" w14:textId="305848A3" w:rsidR="005A412A" w:rsidRPr="005A412A" w:rsidRDefault="005A412A" w:rsidP="005A412A">
      <w:pPr>
        <w:pStyle w:val="ListBullet"/>
      </w:pPr>
      <w:r>
        <w:rPr>
          <w:b/>
          <w:bCs/>
        </w:rPr>
        <w:t>&lt;map-component&gt;</w:t>
      </w:r>
    </w:p>
    <w:p w14:paraId="0E92560D" w14:textId="37A5A282" w:rsidR="005A412A" w:rsidRDefault="005A412A" w:rsidP="005A412A">
      <w:pPr>
        <w:pStyle w:val="ListBullet"/>
        <w:numPr>
          <w:ilvl w:val="0"/>
          <w:numId w:val="0"/>
        </w:numPr>
        <w:rPr>
          <w:sz w:val="24"/>
          <w:szCs w:val="24"/>
        </w:rPr>
      </w:pPr>
      <w:r>
        <w:rPr>
          <w:sz w:val="24"/>
          <w:szCs w:val="24"/>
        </w:rPr>
        <w:t>All the</w:t>
      </w:r>
      <w:r w:rsidRPr="005A412A">
        <w:rPr>
          <w:sz w:val="24"/>
          <w:szCs w:val="24"/>
        </w:rPr>
        <w:t xml:space="preserve"> </w:t>
      </w:r>
      <w:r>
        <w:rPr>
          <w:sz w:val="24"/>
          <w:szCs w:val="24"/>
        </w:rPr>
        <w:t xml:space="preserve">leaflet map pages that I have re-factored (index, detentions, death, CaseCharacteristics, Case Information) makes use of the main component called &lt;map-component&gt;, which is a customizable component that will take care of the filters box and filtering, the leaflet maps and the timeline if it’s turned on. </w:t>
      </w:r>
    </w:p>
    <w:p w14:paraId="335ABA9D" w14:textId="3F5880BC" w:rsidR="005A412A" w:rsidRPr="005A412A" w:rsidRDefault="005A412A" w:rsidP="005A412A">
      <w:pPr>
        <w:pStyle w:val="ListBullet"/>
        <w:numPr>
          <w:ilvl w:val="0"/>
          <w:numId w:val="6"/>
        </w:numPr>
        <w:rPr>
          <w:sz w:val="24"/>
          <w:szCs w:val="24"/>
        </w:rPr>
      </w:pPr>
      <w:r>
        <w:rPr>
          <w:b/>
          <w:bCs/>
          <w:sz w:val="24"/>
          <w:szCs w:val="24"/>
        </w:rPr>
        <w:t>Props:</w:t>
      </w:r>
    </w:p>
    <w:p w14:paraId="54E9F3AE" w14:textId="40AFDA01" w:rsidR="005A412A" w:rsidRDefault="005A412A" w:rsidP="005A412A">
      <w:pPr>
        <w:pStyle w:val="ListBullet"/>
        <w:numPr>
          <w:ilvl w:val="0"/>
          <w:numId w:val="0"/>
        </w:numPr>
        <w:ind w:left="432" w:hanging="432"/>
        <w:rPr>
          <w:noProof/>
          <w:sz w:val="24"/>
          <w:szCs w:val="24"/>
        </w:rPr>
      </w:pPr>
      <w:r>
        <w:rPr>
          <w:sz w:val="24"/>
          <w:szCs w:val="24"/>
        </w:rPr>
        <w:t>&lt;page</w:t>
      </w:r>
      <w:r w:rsidR="00BC08F2">
        <w:rPr>
          <w:sz w:val="24"/>
          <w:szCs w:val="24"/>
        </w:rPr>
        <w:t>I</w:t>
      </w:r>
      <w:r>
        <w:rPr>
          <w:sz w:val="24"/>
          <w:szCs w:val="24"/>
        </w:rPr>
        <w:t xml:space="preserve">nfo&gt;: Object with the page information. Title for the filters box goes under &lt;title&gt;, text </w:t>
      </w:r>
      <w:r w:rsidR="001D4768">
        <w:rPr>
          <w:sz w:val="24"/>
          <w:szCs w:val="24"/>
        </w:rPr>
        <w:t>for the info box goes under &lt;html&gt;. The rest is constant across all pages. Example</w:t>
      </w:r>
      <w:r>
        <w:rPr>
          <w:sz w:val="24"/>
          <w:szCs w:val="24"/>
        </w:rPr>
        <w:t>:</w:t>
      </w:r>
      <w:r w:rsidRPr="005A412A">
        <w:rPr>
          <w:noProof/>
          <w:sz w:val="24"/>
          <w:szCs w:val="24"/>
        </w:rPr>
        <w:t xml:space="preserve"> </w:t>
      </w:r>
    </w:p>
    <w:p w14:paraId="708EA75B" w14:textId="77777777" w:rsidR="005A412A" w:rsidRDefault="005A412A" w:rsidP="005A412A">
      <w:pPr>
        <w:pStyle w:val="ListBullet"/>
        <w:numPr>
          <w:ilvl w:val="0"/>
          <w:numId w:val="0"/>
        </w:numPr>
        <w:rPr>
          <w:noProof/>
          <w:sz w:val="24"/>
          <w:szCs w:val="24"/>
        </w:rPr>
      </w:pPr>
    </w:p>
    <w:p w14:paraId="414F7893" w14:textId="2BB75335" w:rsidR="005A412A" w:rsidRDefault="005A412A" w:rsidP="005A412A">
      <w:pPr>
        <w:pStyle w:val="ListBullet"/>
        <w:numPr>
          <w:ilvl w:val="0"/>
          <w:numId w:val="0"/>
        </w:numPr>
        <w:ind w:left="432" w:hanging="432"/>
        <w:rPr>
          <w:sz w:val="24"/>
          <w:szCs w:val="24"/>
        </w:rPr>
      </w:pPr>
      <w:r>
        <w:rPr>
          <w:noProof/>
          <w:sz w:val="24"/>
          <w:szCs w:val="24"/>
        </w:rPr>
        <w:drawing>
          <wp:inline distT="0" distB="0" distL="0" distR="0" wp14:anchorId="4EB73EFF" wp14:editId="66F89161">
            <wp:extent cx="3097763" cy="1165736"/>
            <wp:effectExtent l="0" t="0" r="127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4859" cy="1183459"/>
                    </a:xfrm>
                    <a:prstGeom prst="rect">
                      <a:avLst/>
                    </a:prstGeom>
                  </pic:spPr>
                </pic:pic>
              </a:graphicData>
            </a:graphic>
          </wp:inline>
        </w:drawing>
      </w:r>
    </w:p>
    <w:p w14:paraId="32FFE98D" w14:textId="1EAFA323" w:rsidR="005A412A" w:rsidRDefault="005A412A" w:rsidP="005A412A">
      <w:pPr>
        <w:pStyle w:val="ListBullet"/>
        <w:numPr>
          <w:ilvl w:val="0"/>
          <w:numId w:val="0"/>
        </w:numPr>
        <w:ind w:left="432" w:hanging="432"/>
        <w:rPr>
          <w:sz w:val="24"/>
          <w:szCs w:val="24"/>
        </w:rPr>
      </w:pPr>
    </w:p>
    <w:p w14:paraId="5312322E" w14:textId="403D45C5" w:rsidR="005A412A" w:rsidRDefault="001D4768" w:rsidP="005A412A">
      <w:pPr>
        <w:pStyle w:val="ListBullet"/>
        <w:numPr>
          <w:ilvl w:val="0"/>
          <w:numId w:val="0"/>
        </w:numPr>
        <w:ind w:left="432" w:hanging="432"/>
        <w:rPr>
          <w:sz w:val="24"/>
          <w:szCs w:val="24"/>
        </w:rPr>
      </w:pPr>
      <w:r>
        <w:rPr>
          <w:sz w:val="24"/>
          <w:szCs w:val="24"/>
        </w:rPr>
        <w:t>&lt;original</w:t>
      </w:r>
      <w:r w:rsidR="00BC08F2">
        <w:rPr>
          <w:sz w:val="24"/>
          <w:szCs w:val="24"/>
        </w:rPr>
        <w:t>M</w:t>
      </w:r>
      <w:r>
        <w:rPr>
          <w:sz w:val="24"/>
          <w:szCs w:val="24"/>
        </w:rPr>
        <w:t>arkers&gt;: List of markers generated by loadAccused from the APIDataHandler class. A</w:t>
      </w:r>
      <w:r w:rsidR="00BC08F2">
        <w:rPr>
          <w:sz w:val="24"/>
          <w:szCs w:val="24"/>
        </w:rPr>
        <w:t>ny</w:t>
      </w:r>
      <w:r>
        <w:rPr>
          <w:sz w:val="24"/>
          <w:szCs w:val="24"/>
        </w:rPr>
        <w:t xml:space="preserve"> given marker has this form:</w:t>
      </w:r>
    </w:p>
    <w:p w14:paraId="447DC583" w14:textId="6A58D6B4" w:rsidR="005A412A" w:rsidRDefault="001D4768" w:rsidP="005A412A">
      <w:pPr>
        <w:pStyle w:val="ListBullet"/>
        <w:numPr>
          <w:ilvl w:val="0"/>
          <w:numId w:val="0"/>
        </w:numPr>
        <w:ind w:left="432" w:hanging="432"/>
        <w:rPr>
          <w:sz w:val="24"/>
          <w:szCs w:val="24"/>
        </w:rPr>
      </w:pPr>
      <w:r>
        <w:rPr>
          <w:noProof/>
          <w:sz w:val="24"/>
          <w:szCs w:val="24"/>
        </w:rPr>
        <w:drawing>
          <wp:inline distT="0" distB="0" distL="0" distR="0" wp14:anchorId="5D8C23FA" wp14:editId="03839787">
            <wp:extent cx="2146041" cy="1141365"/>
            <wp:effectExtent l="0" t="0" r="635"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1015" cy="1170603"/>
                    </a:xfrm>
                    <a:prstGeom prst="rect">
                      <a:avLst/>
                    </a:prstGeom>
                  </pic:spPr>
                </pic:pic>
              </a:graphicData>
            </a:graphic>
          </wp:inline>
        </w:drawing>
      </w:r>
    </w:p>
    <w:p w14:paraId="6D31AE39" w14:textId="6D7E51CE" w:rsidR="001D4768" w:rsidRDefault="001D4768" w:rsidP="005A412A">
      <w:pPr>
        <w:pStyle w:val="ListBullet"/>
        <w:numPr>
          <w:ilvl w:val="0"/>
          <w:numId w:val="0"/>
        </w:numPr>
        <w:ind w:left="432" w:hanging="432"/>
        <w:rPr>
          <w:sz w:val="24"/>
          <w:szCs w:val="24"/>
        </w:rPr>
      </w:pPr>
      <w:r>
        <w:rPr>
          <w:sz w:val="24"/>
          <w:szCs w:val="24"/>
        </w:rPr>
        <w:tab/>
      </w:r>
      <w:r w:rsidR="00BC08F2">
        <w:rPr>
          <w:sz w:val="24"/>
          <w:szCs w:val="24"/>
        </w:rPr>
        <w:t>&lt;l</w:t>
      </w:r>
      <w:r>
        <w:rPr>
          <w:sz w:val="24"/>
          <w:szCs w:val="24"/>
        </w:rPr>
        <w:t>ocation</w:t>
      </w:r>
      <w:r w:rsidR="00BC08F2">
        <w:rPr>
          <w:sz w:val="24"/>
          <w:szCs w:val="24"/>
        </w:rPr>
        <w:t>&gt;</w:t>
      </w:r>
      <w:r>
        <w:rPr>
          <w:sz w:val="24"/>
          <w:szCs w:val="24"/>
        </w:rPr>
        <w:t xml:space="preserve"> is the location that leaflet will plot, </w:t>
      </w:r>
      <w:r w:rsidR="00BC08F2">
        <w:rPr>
          <w:sz w:val="24"/>
          <w:szCs w:val="24"/>
        </w:rPr>
        <w:t>&lt;</w:t>
      </w:r>
      <w:r>
        <w:rPr>
          <w:sz w:val="24"/>
          <w:szCs w:val="24"/>
        </w:rPr>
        <w:t>longLat</w:t>
      </w:r>
      <w:r w:rsidR="00BC08F2">
        <w:rPr>
          <w:sz w:val="24"/>
          <w:szCs w:val="24"/>
        </w:rPr>
        <w:t>&gt;</w:t>
      </w:r>
      <w:r>
        <w:rPr>
          <w:sz w:val="24"/>
          <w:szCs w:val="24"/>
        </w:rPr>
        <w:t xml:space="preserve"> its coordinates, witches an array of its witches, </w:t>
      </w:r>
      <w:r w:rsidR="00BC08F2">
        <w:rPr>
          <w:sz w:val="24"/>
          <w:szCs w:val="24"/>
        </w:rPr>
        <w:t>&lt;</w:t>
      </w:r>
      <w:r>
        <w:rPr>
          <w:sz w:val="24"/>
          <w:szCs w:val="24"/>
        </w:rPr>
        <w:t>markerIcon</w:t>
      </w:r>
      <w:r w:rsidR="00BC08F2">
        <w:rPr>
          <w:sz w:val="24"/>
          <w:szCs w:val="24"/>
        </w:rPr>
        <w:t>&gt;</w:t>
      </w:r>
      <w:r>
        <w:rPr>
          <w:sz w:val="24"/>
          <w:szCs w:val="24"/>
        </w:rPr>
        <w:t xml:space="preserve"> its icon that will show on the map (might vary as we filter if the filters icons are not constant – will detail this further later)</w:t>
      </w:r>
      <w:r w:rsidR="00BC08F2">
        <w:rPr>
          <w:sz w:val="24"/>
          <w:szCs w:val="24"/>
        </w:rPr>
        <w:t xml:space="preserve">, and &lt;active&gt; whether it will show on the map (depends on whether it has witches that are on). Each witch has all of its attributes (sex, socialClass, residence etc), and an object &lt;witchState&gt; that has an entry &lt;activeFilters&gt;, which is array that will include all the filterProperties  (will explain what filterProperties are below) that are acting on the witch filtering it off, and &lt;on&gt; entry which determines whether the witch is on.  </w:t>
      </w:r>
    </w:p>
    <w:p w14:paraId="65623DDD" w14:textId="0FD8C6A1" w:rsidR="005A412A" w:rsidRDefault="005A412A" w:rsidP="005A412A">
      <w:pPr>
        <w:pStyle w:val="ListBullet"/>
        <w:numPr>
          <w:ilvl w:val="0"/>
          <w:numId w:val="0"/>
        </w:numPr>
        <w:ind w:left="432" w:hanging="432"/>
        <w:rPr>
          <w:sz w:val="24"/>
          <w:szCs w:val="24"/>
        </w:rPr>
      </w:pPr>
    </w:p>
    <w:p w14:paraId="0A48BEF8" w14:textId="7E1C57E2" w:rsidR="00BC08F2" w:rsidRDefault="00BC08F2" w:rsidP="005A412A">
      <w:pPr>
        <w:pStyle w:val="ListBullet"/>
        <w:numPr>
          <w:ilvl w:val="0"/>
          <w:numId w:val="0"/>
        </w:numPr>
        <w:ind w:left="432" w:hanging="432"/>
        <w:rPr>
          <w:sz w:val="24"/>
          <w:szCs w:val="24"/>
        </w:rPr>
      </w:pPr>
      <w:r>
        <w:rPr>
          <w:sz w:val="24"/>
          <w:szCs w:val="24"/>
        </w:rPr>
        <w:lastRenderedPageBreak/>
        <w:t xml:space="preserve">&lt;filterProperties&gt;: </w:t>
      </w:r>
      <w:r w:rsidR="001A3D29">
        <w:rPr>
          <w:sz w:val="24"/>
          <w:szCs w:val="24"/>
        </w:rPr>
        <w:t>This is the most important prop as it determines the filters that will appear on the filters box, and it is crucial to understand the flow of the code. It is an object of this form (example from index page):</w:t>
      </w:r>
    </w:p>
    <w:p w14:paraId="26328C09" w14:textId="468D7545" w:rsidR="00BC08F2" w:rsidRDefault="001A3D29" w:rsidP="005A412A">
      <w:pPr>
        <w:pStyle w:val="ListBullet"/>
        <w:numPr>
          <w:ilvl w:val="0"/>
          <w:numId w:val="0"/>
        </w:numPr>
        <w:ind w:left="432" w:hanging="432"/>
        <w:rPr>
          <w:sz w:val="24"/>
          <w:szCs w:val="24"/>
        </w:rPr>
      </w:pPr>
      <w:r>
        <w:rPr>
          <w:noProof/>
          <w:sz w:val="24"/>
          <w:szCs w:val="24"/>
        </w:rPr>
        <w:drawing>
          <wp:inline distT="0" distB="0" distL="0" distR="0" wp14:anchorId="6A255CA4" wp14:editId="77B3C4AF">
            <wp:extent cx="2808514" cy="434951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9363" cy="4381800"/>
                    </a:xfrm>
                    <a:prstGeom prst="rect">
                      <a:avLst/>
                    </a:prstGeom>
                  </pic:spPr>
                </pic:pic>
              </a:graphicData>
            </a:graphic>
          </wp:inline>
        </w:drawing>
      </w:r>
    </w:p>
    <w:p w14:paraId="3BD8B01C" w14:textId="02E8E610" w:rsidR="001A3D29" w:rsidRDefault="001A3D29" w:rsidP="005A412A">
      <w:pPr>
        <w:pStyle w:val="ListBullet"/>
        <w:numPr>
          <w:ilvl w:val="0"/>
          <w:numId w:val="0"/>
        </w:numPr>
        <w:ind w:left="432" w:hanging="432"/>
        <w:rPr>
          <w:sz w:val="24"/>
          <w:szCs w:val="24"/>
        </w:rPr>
      </w:pPr>
    </w:p>
    <w:p w14:paraId="3BCE96A8" w14:textId="2E4B2308" w:rsidR="001A3D29" w:rsidRDefault="001A3D29" w:rsidP="005A412A">
      <w:pPr>
        <w:pStyle w:val="ListBullet"/>
        <w:numPr>
          <w:ilvl w:val="0"/>
          <w:numId w:val="0"/>
        </w:numPr>
        <w:ind w:left="432" w:hanging="432"/>
        <w:rPr>
          <w:sz w:val="24"/>
          <w:szCs w:val="24"/>
        </w:rPr>
      </w:pPr>
      <w:r>
        <w:rPr>
          <w:sz w:val="24"/>
          <w:szCs w:val="24"/>
        </w:rPr>
        <w:tab/>
        <w:t xml:space="preserve">Here, </w:t>
      </w:r>
      <w:r w:rsidR="00D92122">
        <w:rPr>
          <w:sz w:val="24"/>
          <w:szCs w:val="24"/>
        </w:rPr>
        <w:t xml:space="preserve">sex, socialClass, occupation and hasWikiPage are filter properties. They will be the titles in the filters box. Each has its own sub-object. Within the sub-object, &lt;label&gt; is the title that will appear. &lt;filters&gt; is an object of filterType objects. To understand what a filterType is, think of </w:t>
      </w:r>
      <w:r w:rsidR="00400CF3">
        <w:rPr>
          <w:sz w:val="24"/>
          <w:szCs w:val="24"/>
        </w:rPr>
        <w:t>this example:</w:t>
      </w:r>
    </w:p>
    <w:p w14:paraId="138BA7A6" w14:textId="79668364" w:rsidR="00400CF3" w:rsidRDefault="00400CF3" w:rsidP="005A412A">
      <w:pPr>
        <w:pStyle w:val="ListBullet"/>
        <w:numPr>
          <w:ilvl w:val="0"/>
          <w:numId w:val="0"/>
        </w:numPr>
        <w:ind w:left="432" w:hanging="432"/>
        <w:rPr>
          <w:sz w:val="24"/>
          <w:szCs w:val="24"/>
        </w:rPr>
      </w:pPr>
      <w:r>
        <w:rPr>
          <w:sz w:val="24"/>
          <w:szCs w:val="24"/>
        </w:rPr>
        <w:tab/>
      </w:r>
      <w:r>
        <w:rPr>
          <w:sz w:val="24"/>
          <w:szCs w:val="24"/>
        </w:rPr>
        <w:tab/>
        <w:t>If &lt;filterProperty&gt; = sex, &lt;filterType&gt; = female, then</w:t>
      </w:r>
    </w:p>
    <w:p w14:paraId="6B28B32F" w14:textId="3238ABEC" w:rsidR="00D92122" w:rsidRDefault="00D92122" w:rsidP="005A412A">
      <w:pPr>
        <w:pStyle w:val="ListBullet"/>
        <w:numPr>
          <w:ilvl w:val="0"/>
          <w:numId w:val="0"/>
        </w:numPr>
        <w:ind w:left="432" w:hanging="432"/>
        <w:rPr>
          <w:sz w:val="24"/>
          <w:szCs w:val="24"/>
        </w:rPr>
      </w:pPr>
      <w:r>
        <w:rPr>
          <w:sz w:val="24"/>
          <w:szCs w:val="24"/>
        </w:rPr>
        <w:t xml:space="preserve">        </w:t>
      </w:r>
      <w:r>
        <w:rPr>
          <w:sz w:val="24"/>
          <w:szCs w:val="24"/>
        </w:rPr>
        <w:tab/>
      </w:r>
      <w:r>
        <w:rPr>
          <w:sz w:val="24"/>
          <w:szCs w:val="24"/>
        </w:rPr>
        <w:tab/>
        <w:t xml:space="preserve">witch[filterProperty] = &lt;filterType&gt; </w:t>
      </w:r>
      <w:r>
        <w:rPr>
          <w:b/>
          <w:bCs/>
          <w:sz w:val="24"/>
          <w:szCs w:val="24"/>
        </w:rPr>
        <w:t xml:space="preserve">equivalent to </w:t>
      </w:r>
      <w:r>
        <w:rPr>
          <w:sz w:val="24"/>
          <w:szCs w:val="24"/>
        </w:rPr>
        <w:t>witch[sex]</w:t>
      </w:r>
      <w:r w:rsidR="00400CF3">
        <w:rPr>
          <w:sz w:val="24"/>
          <w:szCs w:val="24"/>
        </w:rPr>
        <w:t xml:space="preserve"> = female</w:t>
      </w:r>
    </w:p>
    <w:p w14:paraId="7050B49F" w14:textId="2B354148" w:rsidR="007672B2" w:rsidRDefault="00400CF3" w:rsidP="005A412A">
      <w:pPr>
        <w:pStyle w:val="ListBullet"/>
        <w:numPr>
          <w:ilvl w:val="0"/>
          <w:numId w:val="0"/>
        </w:numPr>
        <w:ind w:left="432" w:hanging="432"/>
        <w:rPr>
          <w:sz w:val="24"/>
          <w:szCs w:val="24"/>
        </w:rPr>
      </w:pPr>
      <w:r>
        <w:rPr>
          <w:sz w:val="24"/>
          <w:szCs w:val="24"/>
        </w:rPr>
        <w:tab/>
        <w:t xml:space="preserve">So filterProperty is the “property” and filterType is the witch attribute for that property. Each filterType object has its label that will appear in the filters box, whether the filter is active, and its icon URL (might be null depending on the nature of the page). Note that the &lt;filters&gt; object for most filter properties in most pages are built dynamically using APIDataHandler, so whenever that’s the case </w:t>
      </w:r>
      <w:r w:rsidR="007672B2">
        <w:rPr>
          <w:sz w:val="24"/>
          <w:szCs w:val="24"/>
        </w:rPr>
        <w:t>it</w:t>
      </w:r>
      <w:r>
        <w:rPr>
          <w:sz w:val="24"/>
          <w:szCs w:val="24"/>
        </w:rPr>
        <w:t xml:space="preserve"> must be defined </w:t>
      </w:r>
      <w:r w:rsidR="007672B2">
        <w:rPr>
          <w:sz w:val="24"/>
          <w:szCs w:val="24"/>
        </w:rPr>
        <w:t>as an empty object in data. This is the case for instance in socialClass and occupation</w:t>
      </w:r>
      <w:r w:rsidR="003F29B3">
        <w:rPr>
          <w:sz w:val="24"/>
          <w:szCs w:val="24"/>
        </w:rPr>
        <w:t xml:space="preserve"> in the above example</w:t>
      </w:r>
      <w:r w:rsidR="007672B2">
        <w:rPr>
          <w:sz w:val="24"/>
          <w:szCs w:val="24"/>
        </w:rPr>
        <w:t>. Will explain further how to generate the filters using APIDataHandler in the next section.</w:t>
      </w:r>
    </w:p>
    <w:p w14:paraId="7E8A9775" w14:textId="77777777" w:rsidR="007672B2" w:rsidRDefault="007672B2" w:rsidP="005A412A">
      <w:pPr>
        <w:pStyle w:val="ListBullet"/>
        <w:numPr>
          <w:ilvl w:val="0"/>
          <w:numId w:val="0"/>
        </w:numPr>
        <w:ind w:left="432" w:hanging="432"/>
        <w:rPr>
          <w:sz w:val="24"/>
          <w:szCs w:val="24"/>
        </w:rPr>
      </w:pPr>
    </w:p>
    <w:p w14:paraId="5EA89365" w14:textId="35162100" w:rsidR="005365F2" w:rsidRDefault="007672B2" w:rsidP="005A412A">
      <w:pPr>
        <w:pStyle w:val="ListBullet"/>
        <w:numPr>
          <w:ilvl w:val="0"/>
          <w:numId w:val="0"/>
        </w:numPr>
        <w:ind w:left="432" w:hanging="432"/>
        <w:rPr>
          <w:sz w:val="24"/>
          <w:szCs w:val="24"/>
        </w:rPr>
      </w:pPr>
      <w:r>
        <w:rPr>
          <w:sz w:val="24"/>
          <w:szCs w:val="24"/>
        </w:rPr>
        <w:lastRenderedPageBreak/>
        <w:t>&lt;filtersGeneralnfo&gt;: Very simple prop where you specify the title that will encapsulate all the filterProperty titles</w:t>
      </w:r>
      <w:r w:rsidR="005365F2">
        <w:rPr>
          <w:sz w:val="24"/>
          <w:szCs w:val="24"/>
        </w:rPr>
        <w:t>, and whether the filters dropdown is on or off.</w:t>
      </w:r>
    </w:p>
    <w:p w14:paraId="2CFCDF88" w14:textId="77777777" w:rsidR="003F29B3" w:rsidRDefault="003F29B3" w:rsidP="005A412A">
      <w:pPr>
        <w:pStyle w:val="ListBullet"/>
        <w:numPr>
          <w:ilvl w:val="0"/>
          <w:numId w:val="0"/>
        </w:numPr>
        <w:ind w:left="432" w:hanging="432"/>
        <w:rPr>
          <w:sz w:val="24"/>
          <w:szCs w:val="24"/>
        </w:rPr>
      </w:pPr>
    </w:p>
    <w:p w14:paraId="29AD67E9" w14:textId="08521F24" w:rsidR="005365F2" w:rsidRDefault="00400CF3" w:rsidP="005365F2">
      <w:pPr>
        <w:pStyle w:val="ListBullet"/>
        <w:numPr>
          <w:ilvl w:val="0"/>
          <w:numId w:val="0"/>
        </w:numPr>
        <w:ind w:left="432" w:hanging="432"/>
        <w:rPr>
          <w:sz w:val="24"/>
          <w:szCs w:val="24"/>
        </w:rPr>
      </w:pPr>
      <w:r>
        <w:rPr>
          <w:sz w:val="24"/>
          <w:szCs w:val="24"/>
        </w:rPr>
        <w:t xml:space="preserve"> </w:t>
      </w:r>
      <w:r w:rsidR="005365F2">
        <w:rPr>
          <w:sz w:val="24"/>
          <w:szCs w:val="24"/>
        </w:rPr>
        <w:t xml:space="preserve">&lt;iconBehaviour&gt;:  String that determines whether the filters for the page have icons (so that each filterProperty has its own legend when it is set to current in the filters box like in index), in which case the </w:t>
      </w:r>
      <w:r w:rsidR="0042620D">
        <w:rPr>
          <w:sz w:val="24"/>
          <w:szCs w:val="24"/>
        </w:rPr>
        <w:t>marker</w:t>
      </w:r>
      <w:r w:rsidR="005365F2">
        <w:rPr>
          <w:sz w:val="24"/>
          <w:szCs w:val="24"/>
        </w:rPr>
        <w:t xml:space="preserve"> icons on the map will change accordingly, or whether the filters for the page don’t have icons, in which case the </w:t>
      </w:r>
      <w:r w:rsidR="0042620D">
        <w:rPr>
          <w:sz w:val="24"/>
          <w:szCs w:val="24"/>
        </w:rPr>
        <w:t>marker</w:t>
      </w:r>
      <w:r w:rsidR="005365F2">
        <w:rPr>
          <w:sz w:val="24"/>
          <w:szCs w:val="24"/>
        </w:rPr>
        <w:t xml:space="preserve"> icons are always constant. Has to possible values: </w:t>
      </w:r>
    </w:p>
    <w:p w14:paraId="42321631" w14:textId="1879685B" w:rsidR="005365F2" w:rsidRDefault="005365F2" w:rsidP="005365F2">
      <w:pPr>
        <w:pStyle w:val="ListBullet"/>
        <w:numPr>
          <w:ilvl w:val="0"/>
          <w:numId w:val="7"/>
        </w:numPr>
        <w:rPr>
          <w:sz w:val="24"/>
          <w:szCs w:val="24"/>
        </w:rPr>
      </w:pPr>
      <w:r>
        <w:rPr>
          <w:sz w:val="24"/>
          <w:szCs w:val="24"/>
        </w:rPr>
        <w:t xml:space="preserve"> “constant”: filter</w:t>
      </w:r>
      <w:r w:rsidR="0042620D">
        <w:rPr>
          <w:sz w:val="24"/>
          <w:szCs w:val="24"/>
        </w:rPr>
        <w:t>Types</w:t>
      </w:r>
      <w:r>
        <w:rPr>
          <w:sz w:val="24"/>
          <w:szCs w:val="24"/>
        </w:rPr>
        <w:t xml:space="preserve"> don’t have icons and </w:t>
      </w:r>
      <w:r w:rsidR="0042620D">
        <w:rPr>
          <w:sz w:val="24"/>
          <w:szCs w:val="24"/>
        </w:rPr>
        <w:t>marker</w:t>
      </w:r>
      <w:r>
        <w:rPr>
          <w:sz w:val="24"/>
          <w:szCs w:val="24"/>
        </w:rPr>
        <w:t xml:space="preserve"> icons remain constant.</w:t>
      </w:r>
    </w:p>
    <w:p w14:paraId="32297D68" w14:textId="68B8B0F6" w:rsidR="005365F2" w:rsidRDefault="005365F2" w:rsidP="005365F2">
      <w:pPr>
        <w:pStyle w:val="ListBullet"/>
        <w:numPr>
          <w:ilvl w:val="0"/>
          <w:numId w:val="7"/>
        </w:numPr>
        <w:rPr>
          <w:sz w:val="24"/>
          <w:szCs w:val="24"/>
        </w:rPr>
      </w:pPr>
      <w:r>
        <w:rPr>
          <w:sz w:val="24"/>
          <w:szCs w:val="24"/>
        </w:rPr>
        <w:t>“changing”: filter</w:t>
      </w:r>
      <w:r w:rsidR="0042620D">
        <w:rPr>
          <w:sz w:val="24"/>
          <w:szCs w:val="24"/>
        </w:rPr>
        <w:t>Types</w:t>
      </w:r>
      <w:r>
        <w:rPr>
          <w:sz w:val="24"/>
          <w:szCs w:val="24"/>
        </w:rPr>
        <w:t xml:space="preserve"> have icons and </w:t>
      </w:r>
      <w:r w:rsidR="0042620D">
        <w:rPr>
          <w:sz w:val="24"/>
          <w:szCs w:val="24"/>
        </w:rPr>
        <w:t>marker</w:t>
      </w:r>
      <w:r>
        <w:rPr>
          <w:sz w:val="24"/>
          <w:szCs w:val="24"/>
        </w:rPr>
        <w:t xml:space="preserve"> icons change depending on which filter property the user is filtering by.</w:t>
      </w:r>
    </w:p>
    <w:p w14:paraId="2BA7B514" w14:textId="1E7890CD" w:rsidR="005365F2" w:rsidRDefault="005365F2" w:rsidP="005365F2">
      <w:pPr>
        <w:pStyle w:val="ListBullet"/>
        <w:numPr>
          <w:ilvl w:val="0"/>
          <w:numId w:val="0"/>
        </w:numPr>
        <w:ind w:left="380"/>
        <w:rPr>
          <w:sz w:val="24"/>
          <w:szCs w:val="24"/>
        </w:rPr>
      </w:pPr>
      <w:r>
        <w:rPr>
          <w:sz w:val="24"/>
          <w:szCs w:val="24"/>
        </w:rPr>
        <w:t>Note that a given page needs to have all the filter</w:t>
      </w:r>
      <w:r w:rsidR="0042620D">
        <w:rPr>
          <w:sz w:val="24"/>
          <w:szCs w:val="24"/>
        </w:rPr>
        <w:t xml:space="preserve">Types either with or without icons, as of now we don’t allow for a mix, although this is a possible improvement. </w:t>
      </w:r>
    </w:p>
    <w:p w14:paraId="1257DC2C" w14:textId="4FA63357" w:rsidR="0042620D" w:rsidRDefault="0042620D" w:rsidP="005365F2">
      <w:pPr>
        <w:pStyle w:val="ListBullet"/>
        <w:numPr>
          <w:ilvl w:val="0"/>
          <w:numId w:val="0"/>
        </w:numPr>
        <w:ind w:left="380"/>
        <w:rPr>
          <w:sz w:val="24"/>
          <w:szCs w:val="24"/>
        </w:rPr>
      </w:pPr>
    </w:p>
    <w:p w14:paraId="360C62A7" w14:textId="13714F24" w:rsidR="0042620D" w:rsidRDefault="0042620D" w:rsidP="005365F2">
      <w:pPr>
        <w:pStyle w:val="ListBullet"/>
        <w:numPr>
          <w:ilvl w:val="0"/>
          <w:numId w:val="0"/>
        </w:numPr>
        <w:ind w:left="380"/>
        <w:rPr>
          <w:sz w:val="24"/>
          <w:szCs w:val="24"/>
        </w:rPr>
      </w:pPr>
      <w:r>
        <w:rPr>
          <w:sz w:val="24"/>
          <w:szCs w:val="24"/>
        </w:rPr>
        <w:t xml:space="preserve">Whenever &lt;iconBehaviour&gt; is set to constant, if a given marker has witches that have different filterType attributes for a given filterProperty, the icon for that marker </w:t>
      </w:r>
      <w:r w:rsidR="006E36E5">
        <w:rPr>
          <w:sz w:val="24"/>
          <w:szCs w:val="24"/>
        </w:rPr>
        <w:t xml:space="preserve">will be purple. Then, whenever we filter on or off and &lt;iconBehaviour&gt; is not constant, the code will automatically detect if a marker has become/stopped becoming mixed (based on &lt;currentProperty&gt;, which is the filterProperty for which icons are currently showing, and change the marker icon accordingly. It does so by calling </w:t>
      </w:r>
      <w:r w:rsidR="006E36E5" w:rsidRPr="006E36E5">
        <w:rPr>
          <w:sz w:val="24"/>
          <w:szCs w:val="24"/>
        </w:rPr>
        <w:t>getMarkerStateIconDependant</w:t>
      </w:r>
      <w:r w:rsidR="006E36E5">
        <w:rPr>
          <w:sz w:val="24"/>
          <w:szCs w:val="24"/>
        </w:rPr>
        <w:t xml:space="preserve"> from FilteringMethods, which returns the marker icon after filtering and whether the marker is on or off based on </w:t>
      </w:r>
      <w:r w:rsidR="00573948">
        <w:rPr>
          <w:sz w:val="24"/>
          <w:szCs w:val="24"/>
        </w:rPr>
        <w:t xml:space="preserve">the witches that are on or off. If &lt;iconBehaviour&gt; is constant instead, we call </w:t>
      </w:r>
      <w:r w:rsidR="00573948" w:rsidRPr="00573948">
        <w:rPr>
          <w:sz w:val="24"/>
          <w:szCs w:val="24"/>
        </w:rPr>
        <w:t>getMarkerStateNonIconDependant</w:t>
      </w:r>
      <w:r w:rsidR="00573948">
        <w:rPr>
          <w:sz w:val="24"/>
          <w:szCs w:val="24"/>
        </w:rPr>
        <w:t>, which just returns whether the marker is on or off based on the witches.</w:t>
      </w:r>
    </w:p>
    <w:p w14:paraId="5BE47435" w14:textId="664B002D" w:rsidR="00573948" w:rsidRDefault="00573948" w:rsidP="00573948">
      <w:pPr>
        <w:pStyle w:val="ListBullet"/>
        <w:numPr>
          <w:ilvl w:val="0"/>
          <w:numId w:val="0"/>
        </w:numPr>
        <w:ind w:left="432" w:hanging="432"/>
        <w:rPr>
          <w:sz w:val="24"/>
          <w:szCs w:val="24"/>
        </w:rPr>
      </w:pPr>
    </w:p>
    <w:p w14:paraId="66529FE7" w14:textId="1A0B17D4" w:rsidR="00573948" w:rsidRDefault="00573948" w:rsidP="00573948">
      <w:pPr>
        <w:pStyle w:val="ListBullet"/>
        <w:numPr>
          <w:ilvl w:val="0"/>
          <w:numId w:val="0"/>
        </w:numPr>
        <w:ind w:left="432" w:hanging="432"/>
        <w:rPr>
          <w:sz w:val="24"/>
          <w:szCs w:val="24"/>
        </w:rPr>
      </w:pPr>
      <w:r>
        <w:rPr>
          <w:sz w:val="24"/>
          <w:szCs w:val="24"/>
        </w:rPr>
        <w:t>&lt;</w:t>
      </w:r>
      <w:r w:rsidR="00C35E53">
        <w:rPr>
          <w:sz w:val="24"/>
          <w:szCs w:val="24"/>
        </w:rPr>
        <w:t xml:space="preserve">includeTimeline&gt;: Boolean that determines whether we show the timeline in the filters box. It is set to true by default. We now have an investigation date attribute on each witch, (“N/A”) if the witch doesn’t have an investigation date, so we could in principle add a timeline to </w:t>
      </w:r>
      <w:r w:rsidR="00697AE0">
        <w:rPr>
          <w:sz w:val="24"/>
          <w:szCs w:val="24"/>
        </w:rPr>
        <w:t>every</w:t>
      </w:r>
      <w:r w:rsidR="00C35E53">
        <w:rPr>
          <w:sz w:val="24"/>
          <w:szCs w:val="24"/>
        </w:rPr>
        <w:t xml:space="preserve"> page, and when the user starts filtering with the timeline all the ones that don’t have date would be filtered off (they would be filtered back on again if the timeline is turned off). </w:t>
      </w:r>
    </w:p>
    <w:p w14:paraId="450EBFCF" w14:textId="7661BA50" w:rsidR="00C35E53" w:rsidRDefault="00C35E53" w:rsidP="00573948">
      <w:pPr>
        <w:pStyle w:val="ListBullet"/>
        <w:numPr>
          <w:ilvl w:val="0"/>
          <w:numId w:val="0"/>
        </w:numPr>
        <w:ind w:left="432" w:hanging="432"/>
        <w:rPr>
          <w:sz w:val="24"/>
          <w:szCs w:val="24"/>
        </w:rPr>
      </w:pPr>
      <w:r>
        <w:rPr>
          <w:sz w:val="24"/>
          <w:szCs w:val="24"/>
        </w:rPr>
        <w:tab/>
        <w:t xml:space="preserve">The timeline is very responsive for around 1000 markers and under, but if we are dealing with the full amount of markers it </w:t>
      </w:r>
      <w:r w:rsidR="008F43A5">
        <w:rPr>
          <w:sz w:val="24"/>
          <w:szCs w:val="24"/>
        </w:rPr>
        <w:t>struggles slightly</w:t>
      </w:r>
      <w:r>
        <w:rPr>
          <w:sz w:val="24"/>
          <w:szCs w:val="24"/>
        </w:rPr>
        <w:t>. A possible, but ugly</w:t>
      </w:r>
      <w:r w:rsidR="008F43A5">
        <w:rPr>
          <w:sz w:val="24"/>
          <w:szCs w:val="24"/>
        </w:rPr>
        <w:t>,</w:t>
      </w:r>
      <w:r>
        <w:rPr>
          <w:sz w:val="24"/>
          <w:szCs w:val="24"/>
        </w:rPr>
        <w:t xml:space="preserve"> solution would be to remove the reset dates button, and hope that the user focuses on the panic ranges/custom </w:t>
      </w:r>
      <w:r w:rsidR="008F43A5">
        <w:rPr>
          <w:sz w:val="24"/>
          <w:szCs w:val="24"/>
        </w:rPr>
        <w:t>ranges rather than using</w:t>
      </w:r>
      <w:r>
        <w:rPr>
          <w:sz w:val="24"/>
          <w:szCs w:val="24"/>
        </w:rPr>
        <w:t xml:space="preserve"> the timeline on the whole range</w:t>
      </w:r>
      <w:r w:rsidR="008F43A5">
        <w:rPr>
          <w:sz w:val="24"/>
          <w:szCs w:val="24"/>
        </w:rPr>
        <w:t xml:space="preserve"> of dates. </w:t>
      </w:r>
    </w:p>
    <w:p w14:paraId="08ECA8A8" w14:textId="019C66B5" w:rsidR="008F43A5" w:rsidRDefault="008F43A5" w:rsidP="00573948">
      <w:pPr>
        <w:pStyle w:val="ListBullet"/>
        <w:numPr>
          <w:ilvl w:val="0"/>
          <w:numId w:val="0"/>
        </w:numPr>
        <w:ind w:left="432" w:hanging="432"/>
        <w:rPr>
          <w:sz w:val="24"/>
          <w:szCs w:val="24"/>
        </w:rPr>
      </w:pPr>
      <w:r>
        <w:rPr>
          <w:sz w:val="24"/>
          <w:szCs w:val="24"/>
        </w:rPr>
        <w:tab/>
        <w:t>Whenever the user turns the timeline on by selecting a range for it, we automatically turn the leaflet map clusters off.</w:t>
      </w:r>
    </w:p>
    <w:p w14:paraId="34E967DC" w14:textId="79422BE6" w:rsidR="008F43A5" w:rsidRDefault="008F43A5" w:rsidP="00573948">
      <w:pPr>
        <w:pStyle w:val="ListBullet"/>
        <w:numPr>
          <w:ilvl w:val="0"/>
          <w:numId w:val="0"/>
        </w:numPr>
        <w:ind w:left="432" w:hanging="432"/>
        <w:rPr>
          <w:sz w:val="24"/>
          <w:szCs w:val="24"/>
        </w:rPr>
      </w:pPr>
    </w:p>
    <w:p w14:paraId="54F27721" w14:textId="16B79703" w:rsidR="008F43A5" w:rsidRDefault="008F43A5" w:rsidP="008F43A5">
      <w:pPr>
        <w:pStyle w:val="ListBullet"/>
        <w:numPr>
          <w:ilvl w:val="0"/>
          <w:numId w:val="0"/>
        </w:numPr>
        <w:ind w:left="432" w:hanging="432"/>
        <w:rPr>
          <w:sz w:val="24"/>
          <w:szCs w:val="24"/>
        </w:rPr>
      </w:pPr>
      <w:r>
        <w:rPr>
          <w:sz w:val="24"/>
          <w:szCs w:val="24"/>
        </w:rPr>
        <w:t>&lt;clustersOnInitial&gt;: Determines whether the map clusters start on initially. True by default.</w:t>
      </w:r>
    </w:p>
    <w:p w14:paraId="6E1F7587" w14:textId="7A346952" w:rsidR="008F43A5" w:rsidRDefault="008F43A5" w:rsidP="008F43A5">
      <w:pPr>
        <w:pStyle w:val="ListBullet"/>
      </w:pPr>
      <w:r>
        <w:rPr>
          <w:b/>
          <w:bCs/>
        </w:rPr>
        <w:lastRenderedPageBreak/>
        <w:t>APIDataHandler</w:t>
      </w:r>
    </w:p>
    <w:p w14:paraId="4F0277D4" w14:textId="3183D3D8" w:rsidR="00BB5F56" w:rsidRDefault="00B05B62" w:rsidP="00B05B62">
      <w:pPr>
        <w:pStyle w:val="ListBullet"/>
        <w:numPr>
          <w:ilvl w:val="0"/>
          <w:numId w:val="0"/>
        </w:numPr>
        <w:rPr>
          <w:sz w:val="24"/>
          <w:szCs w:val="24"/>
        </w:rPr>
      </w:pPr>
      <w:r>
        <w:rPr>
          <w:sz w:val="24"/>
          <w:szCs w:val="24"/>
        </w:rPr>
        <w:t>This class deals with extracting the originalMarkers array and the filterTypes for those filterProperties that we w</w:t>
      </w:r>
      <w:r w:rsidR="00BB5F56">
        <w:rPr>
          <w:sz w:val="24"/>
          <w:szCs w:val="24"/>
        </w:rPr>
        <w:t>ish</w:t>
      </w:r>
      <w:r>
        <w:rPr>
          <w:sz w:val="24"/>
          <w:szCs w:val="24"/>
        </w:rPr>
        <w:t xml:space="preserve"> to build dynamically. </w:t>
      </w:r>
      <w:r w:rsidR="00BB5F56">
        <w:rPr>
          <w:sz w:val="24"/>
          <w:szCs w:val="24"/>
        </w:rPr>
        <w:t>We use it in every page. It deals with all the data processing to get the data from the query into the witches and the witches into the markers.</w:t>
      </w:r>
    </w:p>
    <w:p w14:paraId="5EB63E2F" w14:textId="2962C10A" w:rsidR="00BB5F56" w:rsidRPr="00BB5F56" w:rsidRDefault="00BB5F56" w:rsidP="00BB5F56">
      <w:pPr>
        <w:pStyle w:val="ListBullet"/>
        <w:numPr>
          <w:ilvl w:val="0"/>
          <w:numId w:val="6"/>
        </w:numPr>
        <w:rPr>
          <w:sz w:val="24"/>
          <w:szCs w:val="24"/>
        </w:rPr>
      </w:pPr>
      <w:r>
        <w:rPr>
          <w:b/>
          <w:bCs/>
          <w:sz w:val="24"/>
          <w:szCs w:val="24"/>
        </w:rPr>
        <w:t>Inputs</w:t>
      </w:r>
      <w:r>
        <w:rPr>
          <w:b/>
          <w:bCs/>
          <w:sz w:val="24"/>
          <w:szCs w:val="24"/>
        </w:rPr>
        <w:t>:</w:t>
      </w:r>
    </w:p>
    <w:p w14:paraId="713FBE39" w14:textId="4178B0DF" w:rsidR="00BB5F56" w:rsidRDefault="00BB5F56" w:rsidP="00A851FF">
      <w:pPr>
        <w:pStyle w:val="ListBullet"/>
        <w:numPr>
          <w:ilvl w:val="0"/>
          <w:numId w:val="0"/>
        </w:numPr>
        <w:rPr>
          <w:sz w:val="24"/>
          <w:szCs w:val="24"/>
        </w:rPr>
      </w:pPr>
      <w:r>
        <w:rPr>
          <w:sz w:val="24"/>
          <w:szCs w:val="24"/>
        </w:rPr>
        <w:t xml:space="preserve">&lt;queryOutput&gt;: This is the output from the query. At the moment, we are pulling it from a </w:t>
      </w:r>
      <w:r w:rsidR="00A851FF">
        <w:rPr>
          <w:sz w:val="24"/>
          <w:szCs w:val="24"/>
        </w:rPr>
        <w:t xml:space="preserve">   </w:t>
      </w:r>
      <w:r>
        <w:rPr>
          <w:sz w:val="24"/>
          <w:szCs w:val="24"/>
        </w:rPr>
        <w:t xml:space="preserve">json I produced with python, but eventually we will pull it from the backend PHP with axios. </w:t>
      </w:r>
      <w:proofErr w:type="gramStart"/>
      <w:r>
        <w:rPr>
          <w:sz w:val="24"/>
          <w:szCs w:val="24"/>
        </w:rPr>
        <w:t>So</w:t>
      </w:r>
      <w:proofErr w:type="gramEnd"/>
      <w:r>
        <w:rPr>
          <w:sz w:val="24"/>
          <w:szCs w:val="24"/>
        </w:rPr>
        <w:t xml:space="preserve"> we need to replace the variable definition of &lt;queryOutput: json&gt;  in data for the PHP output in all of the pages</w:t>
      </w:r>
      <w:r w:rsidR="00A851FF">
        <w:rPr>
          <w:sz w:val="24"/>
          <w:szCs w:val="24"/>
        </w:rPr>
        <w:t xml:space="preserve"> (queryOutput can also be</w:t>
      </w:r>
      <w:r w:rsidR="00A851FF">
        <w:rPr>
          <w:sz w:val="24"/>
          <w:szCs w:val="24"/>
        </w:rPr>
        <w:t xml:space="preserve"> defined in mounted before calling loadData)</w:t>
      </w:r>
      <w:r>
        <w:rPr>
          <w:sz w:val="24"/>
          <w:szCs w:val="24"/>
        </w:rPr>
        <w:t>. See big-query-output.json in the adding-pages branch for an indication of what the PHP out</w:t>
      </w:r>
      <w:r w:rsidR="00A851FF">
        <w:rPr>
          <w:sz w:val="24"/>
          <w:szCs w:val="24"/>
        </w:rPr>
        <w:t>put should look like.</w:t>
      </w:r>
    </w:p>
    <w:p w14:paraId="4E263E84" w14:textId="2C393030" w:rsidR="00A851FF" w:rsidRDefault="00A851FF" w:rsidP="00A851FF">
      <w:pPr>
        <w:pStyle w:val="ListBullet"/>
        <w:numPr>
          <w:ilvl w:val="0"/>
          <w:numId w:val="0"/>
        </w:numPr>
        <w:rPr>
          <w:sz w:val="24"/>
          <w:szCs w:val="24"/>
        </w:rPr>
      </w:pPr>
    </w:p>
    <w:p w14:paraId="28FA59EF" w14:textId="19D58EC2" w:rsidR="00A851FF" w:rsidRDefault="00A851FF" w:rsidP="00A851FF">
      <w:pPr>
        <w:pStyle w:val="ListBullet"/>
        <w:numPr>
          <w:ilvl w:val="0"/>
          <w:numId w:val="0"/>
        </w:numPr>
        <w:rPr>
          <w:sz w:val="24"/>
          <w:szCs w:val="24"/>
        </w:rPr>
      </w:pPr>
      <w:r>
        <w:rPr>
          <w:sz w:val="24"/>
          <w:szCs w:val="24"/>
        </w:rPr>
        <w:t>&lt;wikiPages&gt;:  An array with witch wiki pages to be able to tell whether the witch has a wiki page or not. The array is built in each page calling loadWikiEntries, which fills up this.wikiPages, which we then pass to the class. Therefore, we need to call loadWikiEntries before creating the class instance. This could be changed to calling loadWikiEntries on the class constructor instead for nicer code.</w:t>
      </w:r>
    </w:p>
    <w:p w14:paraId="30D2744E" w14:textId="14C4A749" w:rsidR="00A851FF" w:rsidRDefault="00A851FF" w:rsidP="00A851FF">
      <w:pPr>
        <w:pStyle w:val="ListBullet"/>
        <w:numPr>
          <w:ilvl w:val="0"/>
          <w:numId w:val="0"/>
        </w:numPr>
        <w:rPr>
          <w:sz w:val="24"/>
          <w:szCs w:val="24"/>
        </w:rPr>
      </w:pPr>
    </w:p>
    <w:p w14:paraId="575251EB" w14:textId="58A557CD" w:rsidR="00A851FF" w:rsidRDefault="00A851FF" w:rsidP="00A851FF">
      <w:pPr>
        <w:pStyle w:val="ListBullet"/>
        <w:numPr>
          <w:ilvl w:val="0"/>
          <w:numId w:val="0"/>
        </w:numPr>
        <w:rPr>
          <w:sz w:val="24"/>
          <w:szCs w:val="24"/>
        </w:rPr>
      </w:pPr>
      <w:r>
        <w:rPr>
          <w:sz w:val="24"/>
          <w:szCs w:val="24"/>
        </w:rPr>
        <w:t>&lt;icons&gt;: List of icons if the filterTypes are icon dependent. At the moment this is a list with 7 icons</w:t>
      </w:r>
      <w:r w:rsidR="00466DAD">
        <w:rPr>
          <w:sz w:val="24"/>
          <w:szCs w:val="24"/>
        </w:rPr>
        <w:t xml:space="preserve"> from which we pick in filterTypes that are icon dependent.</w:t>
      </w:r>
    </w:p>
    <w:p w14:paraId="584CCABC" w14:textId="4AEDDC86" w:rsidR="00A851FF" w:rsidRDefault="00A851FF" w:rsidP="00A851FF">
      <w:pPr>
        <w:pStyle w:val="ListBullet"/>
        <w:numPr>
          <w:ilvl w:val="0"/>
          <w:numId w:val="0"/>
        </w:numPr>
        <w:rPr>
          <w:sz w:val="24"/>
          <w:szCs w:val="24"/>
        </w:rPr>
      </w:pPr>
      <w:r>
        <w:rPr>
          <w:noProof/>
          <w:sz w:val="24"/>
          <w:szCs w:val="24"/>
        </w:rPr>
        <w:drawing>
          <wp:inline distT="0" distB="0" distL="0" distR="0" wp14:anchorId="2231EADB" wp14:editId="25D6410E">
            <wp:extent cx="2229485" cy="1328484"/>
            <wp:effectExtent l="0" t="0" r="5715"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512" cy="1350547"/>
                    </a:xfrm>
                    <a:prstGeom prst="rect">
                      <a:avLst/>
                    </a:prstGeom>
                  </pic:spPr>
                </pic:pic>
              </a:graphicData>
            </a:graphic>
          </wp:inline>
        </w:drawing>
      </w:r>
    </w:p>
    <w:p w14:paraId="24A3DF90" w14:textId="5D078EF1" w:rsidR="00466DAD" w:rsidRPr="00BB5F56" w:rsidRDefault="00A851FF" w:rsidP="00466DAD">
      <w:pPr>
        <w:pStyle w:val="ListBullet"/>
        <w:numPr>
          <w:ilvl w:val="0"/>
          <w:numId w:val="0"/>
        </w:numPr>
        <w:rPr>
          <w:sz w:val="24"/>
          <w:szCs w:val="24"/>
        </w:rPr>
      </w:pPr>
      <w:r>
        <w:rPr>
          <w:sz w:val="24"/>
          <w:szCs w:val="24"/>
        </w:rPr>
        <w:t xml:space="preserve">And </w:t>
      </w:r>
      <w:r w:rsidR="00466DAD">
        <w:rPr>
          <w:sz w:val="24"/>
          <w:szCs w:val="24"/>
        </w:rPr>
        <w:t>if a given filterProperty has more than 7 filterTypes, we go back to the first for the 8</w:t>
      </w:r>
      <w:r w:rsidR="00466DAD" w:rsidRPr="00466DAD">
        <w:rPr>
          <w:sz w:val="24"/>
          <w:szCs w:val="24"/>
          <w:vertAlign w:val="superscript"/>
        </w:rPr>
        <w:t>th</w:t>
      </w:r>
      <w:r w:rsidR="00466DAD">
        <w:rPr>
          <w:sz w:val="24"/>
          <w:szCs w:val="24"/>
        </w:rPr>
        <w:t xml:space="preserve"> and so on. I</w:t>
      </w:r>
      <w:r w:rsidR="00466DAD">
        <w:rPr>
          <w:sz w:val="24"/>
          <w:szCs w:val="24"/>
        </w:rPr>
        <w:t>f we wanted to have case-specific icons for the case filters like woodcut cats</w:t>
      </w:r>
      <w:r w:rsidR="00466DAD">
        <w:rPr>
          <w:sz w:val="24"/>
          <w:szCs w:val="24"/>
        </w:rPr>
        <w:t>, we could add another input to the class like &lt;filterSpecificIcons&gt;, which would be usually set to null, but if it weren’t we would read the icons off of it. It would be of the form {filterType: icon}. This would require a bit of implementation</w:t>
      </w:r>
      <w:r w:rsidR="00803A7A">
        <w:rPr>
          <w:sz w:val="24"/>
          <w:szCs w:val="24"/>
        </w:rPr>
        <w:t>,</w:t>
      </w:r>
      <w:r w:rsidR="00466DAD">
        <w:rPr>
          <w:sz w:val="24"/>
          <w:szCs w:val="24"/>
        </w:rPr>
        <w:t xml:space="preserve"> but it would not be hard to do. We would also then need to specify a case-specific mixed icon as</w:t>
      </w:r>
      <w:r w:rsidR="00803A7A">
        <w:rPr>
          <w:sz w:val="24"/>
          <w:szCs w:val="24"/>
        </w:rPr>
        <w:t xml:space="preserve"> </w:t>
      </w:r>
      <w:r w:rsidR="00466DAD">
        <w:rPr>
          <w:sz w:val="24"/>
          <w:szCs w:val="24"/>
        </w:rPr>
        <w:t xml:space="preserve">well, and enter the mixed icon as a prop to &lt;map-component&gt; </w:t>
      </w:r>
      <w:r w:rsidR="00803A7A">
        <w:rPr>
          <w:sz w:val="24"/>
          <w:szCs w:val="24"/>
        </w:rPr>
        <w:t>(</w:t>
      </w:r>
      <w:r w:rsidR="00466DAD">
        <w:rPr>
          <w:sz w:val="24"/>
          <w:szCs w:val="24"/>
        </w:rPr>
        <w:t>maybe inside filtersGeneral</w:t>
      </w:r>
      <w:r w:rsidR="00803A7A">
        <w:rPr>
          <w:sz w:val="24"/>
          <w:szCs w:val="24"/>
        </w:rPr>
        <w:t>Info) instead of having the hard-coded purple icon for mixed.</w:t>
      </w:r>
    </w:p>
    <w:p w14:paraId="3D429C80" w14:textId="060391E4" w:rsidR="00BB5F56" w:rsidRDefault="00BB5F56" w:rsidP="00B05B62">
      <w:pPr>
        <w:pStyle w:val="ListBullet"/>
        <w:numPr>
          <w:ilvl w:val="0"/>
          <w:numId w:val="0"/>
        </w:numPr>
        <w:rPr>
          <w:sz w:val="24"/>
          <w:szCs w:val="24"/>
        </w:rPr>
      </w:pPr>
    </w:p>
    <w:p w14:paraId="52007F3D" w14:textId="78619AEA" w:rsidR="00803A7A" w:rsidRDefault="00803A7A" w:rsidP="00B05B62">
      <w:pPr>
        <w:pStyle w:val="ListBullet"/>
        <w:numPr>
          <w:ilvl w:val="0"/>
          <w:numId w:val="0"/>
        </w:numPr>
        <w:rPr>
          <w:sz w:val="24"/>
          <w:szCs w:val="24"/>
        </w:rPr>
      </w:pPr>
      <w:r>
        <w:rPr>
          <w:sz w:val="24"/>
          <w:szCs w:val="24"/>
        </w:rPr>
        <w:t>&lt;constantIcon&gt;: If this is not null, we set every marker icon to it. We use this when we build markers for the PrimarySecondary and CaseInformation pages as they have constant icon behaviour.</w:t>
      </w:r>
    </w:p>
    <w:p w14:paraId="7DB350BB" w14:textId="52CC2486" w:rsidR="00803A7A" w:rsidRPr="00BB5F56" w:rsidRDefault="00803A7A" w:rsidP="00803A7A">
      <w:pPr>
        <w:pStyle w:val="ListBullet"/>
        <w:numPr>
          <w:ilvl w:val="0"/>
          <w:numId w:val="6"/>
        </w:numPr>
        <w:rPr>
          <w:sz w:val="24"/>
          <w:szCs w:val="24"/>
        </w:rPr>
      </w:pPr>
      <w:r>
        <w:rPr>
          <w:b/>
          <w:bCs/>
          <w:sz w:val="24"/>
          <w:szCs w:val="24"/>
        </w:rPr>
        <w:lastRenderedPageBreak/>
        <w:t>loadAccused method</w:t>
      </w:r>
      <w:r>
        <w:rPr>
          <w:b/>
          <w:bCs/>
          <w:sz w:val="24"/>
          <w:szCs w:val="24"/>
        </w:rPr>
        <w:t>:</w:t>
      </w:r>
    </w:p>
    <w:p w14:paraId="42B48CDB" w14:textId="052E56CC" w:rsidR="00803A7A" w:rsidRDefault="00803A7A" w:rsidP="00B05B62">
      <w:pPr>
        <w:pStyle w:val="ListBullet"/>
        <w:numPr>
          <w:ilvl w:val="0"/>
          <w:numId w:val="0"/>
        </w:numPr>
        <w:rPr>
          <w:sz w:val="24"/>
          <w:szCs w:val="24"/>
        </w:rPr>
      </w:pPr>
      <w:r>
        <w:rPr>
          <w:sz w:val="24"/>
          <w:szCs w:val="24"/>
        </w:rPr>
        <w:t xml:space="preserve">This is the method we call to get the markers and the filterTypes. </w:t>
      </w:r>
    </w:p>
    <w:p w14:paraId="5DC48528" w14:textId="56A9C34A" w:rsidR="00803A7A" w:rsidRDefault="00803A7A" w:rsidP="00803A7A">
      <w:pPr>
        <w:pStyle w:val="ListBullet"/>
        <w:numPr>
          <w:ilvl w:val="0"/>
          <w:numId w:val="7"/>
        </w:numPr>
        <w:rPr>
          <w:sz w:val="24"/>
          <w:szCs w:val="24"/>
        </w:rPr>
      </w:pPr>
      <w:r w:rsidRPr="00803A7A">
        <w:rPr>
          <w:sz w:val="24"/>
          <w:szCs w:val="24"/>
          <w:u w:val="single"/>
        </w:rPr>
        <w:t>Inputs</w:t>
      </w:r>
      <w:r>
        <w:rPr>
          <w:sz w:val="24"/>
          <w:szCs w:val="24"/>
        </w:rPr>
        <w:t>:</w:t>
      </w:r>
    </w:p>
    <w:p w14:paraId="3961EB28" w14:textId="668BD20B" w:rsidR="00803A7A" w:rsidRDefault="00803A7A" w:rsidP="009310EA">
      <w:pPr>
        <w:pStyle w:val="ListBullet"/>
        <w:numPr>
          <w:ilvl w:val="0"/>
          <w:numId w:val="0"/>
        </w:numPr>
        <w:rPr>
          <w:sz w:val="24"/>
          <w:szCs w:val="24"/>
        </w:rPr>
      </w:pPr>
      <w:r>
        <w:rPr>
          <w:sz w:val="24"/>
          <w:szCs w:val="24"/>
        </w:rPr>
        <w:t xml:space="preserve">&lt;plotByField&gt;: What we want to plot by. This can be either “residence”, “detention” or </w:t>
      </w:r>
      <w:r w:rsidR="009310EA">
        <w:rPr>
          <w:sz w:val="24"/>
          <w:szCs w:val="24"/>
        </w:rPr>
        <w:t xml:space="preserve">   </w:t>
      </w:r>
      <w:r>
        <w:rPr>
          <w:sz w:val="24"/>
          <w:szCs w:val="24"/>
        </w:rPr>
        <w:t xml:space="preserve">“placeOfDeath”. For most pages other than </w:t>
      </w:r>
      <w:r w:rsidR="009310EA">
        <w:rPr>
          <w:sz w:val="24"/>
          <w:szCs w:val="24"/>
        </w:rPr>
        <w:t>detentions and death we use “residence”. The function takes care of automatically building the markers depending on this input.</w:t>
      </w:r>
    </w:p>
    <w:p w14:paraId="1D05D7A0" w14:textId="042DD09F" w:rsidR="009310EA" w:rsidRDefault="009310EA" w:rsidP="009310EA">
      <w:pPr>
        <w:pStyle w:val="ListBullet"/>
        <w:numPr>
          <w:ilvl w:val="0"/>
          <w:numId w:val="0"/>
        </w:numPr>
        <w:rPr>
          <w:sz w:val="24"/>
          <w:szCs w:val="24"/>
        </w:rPr>
      </w:pPr>
    </w:p>
    <w:p w14:paraId="6CA91FC7" w14:textId="66C39F93" w:rsidR="009310EA" w:rsidRDefault="009310EA" w:rsidP="009310EA">
      <w:pPr>
        <w:pStyle w:val="ListBullet"/>
        <w:numPr>
          <w:ilvl w:val="0"/>
          <w:numId w:val="0"/>
        </w:numPr>
        <w:rPr>
          <w:sz w:val="24"/>
          <w:szCs w:val="24"/>
        </w:rPr>
      </w:pPr>
      <w:r>
        <w:rPr>
          <w:sz w:val="24"/>
          <w:szCs w:val="24"/>
        </w:rPr>
        <w:t>&lt;filtersToProduce&gt;:  The filterProperties for which we want to build the filterTypes dynamically. It is of this form (example from index page):</w:t>
      </w:r>
    </w:p>
    <w:p w14:paraId="00130F09" w14:textId="054DA808" w:rsidR="009310EA" w:rsidRDefault="009310EA" w:rsidP="009310EA">
      <w:pPr>
        <w:pStyle w:val="ListBullet"/>
        <w:numPr>
          <w:ilvl w:val="0"/>
          <w:numId w:val="0"/>
        </w:numPr>
        <w:rPr>
          <w:sz w:val="24"/>
          <w:szCs w:val="24"/>
        </w:rPr>
      </w:pPr>
      <w:r>
        <w:rPr>
          <w:noProof/>
          <w:sz w:val="24"/>
          <w:szCs w:val="24"/>
        </w:rPr>
        <w:drawing>
          <wp:inline distT="0" distB="0" distL="0" distR="0" wp14:anchorId="746D1DB7" wp14:editId="15C6C3AE">
            <wp:extent cx="2551450" cy="2024743"/>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5756" cy="2044031"/>
                    </a:xfrm>
                    <a:prstGeom prst="rect">
                      <a:avLst/>
                    </a:prstGeom>
                  </pic:spPr>
                </pic:pic>
              </a:graphicData>
            </a:graphic>
          </wp:inline>
        </w:drawing>
      </w:r>
    </w:p>
    <w:p w14:paraId="0F33E8C4" w14:textId="125916E3" w:rsidR="009310EA" w:rsidRDefault="009310EA" w:rsidP="009310EA">
      <w:pPr>
        <w:pStyle w:val="ListBullet"/>
        <w:numPr>
          <w:ilvl w:val="0"/>
          <w:numId w:val="0"/>
        </w:numPr>
        <w:rPr>
          <w:sz w:val="24"/>
          <w:szCs w:val="24"/>
        </w:rPr>
      </w:pPr>
      <w:r>
        <w:rPr>
          <w:sz w:val="24"/>
          <w:szCs w:val="24"/>
        </w:rPr>
        <w:t xml:space="preserve">As we can see, it is a list with sub-lists, each sub-list being a filterProperty and whether it has changing or constant icons. We usually define this list as filtersToFind in data() for every page. Note that the index page has all of them because we save all of them to local storage, so that if you then go to any of the other pages, and local storage has not cleared yet, we can just pull them from local storage whichever </w:t>
      </w:r>
      <w:r w:rsidR="00994388">
        <w:rPr>
          <w:sz w:val="24"/>
          <w:szCs w:val="24"/>
        </w:rPr>
        <w:t>filterTypes objects we need. However, for example, in dentention we have:</w:t>
      </w:r>
    </w:p>
    <w:p w14:paraId="7E812E63" w14:textId="19525878" w:rsidR="00994388" w:rsidRPr="00994388" w:rsidRDefault="00994388" w:rsidP="00994388">
      <w:pPr>
        <w:pStyle w:val="ListBullet"/>
        <w:numPr>
          <w:ilvl w:val="0"/>
          <w:numId w:val="0"/>
        </w:numPr>
        <w:ind w:left="432"/>
        <w:rPr>
          <w:sz w:val="24"/>
          <w:szCs w:val="24"/>
        </w:rPr>
      </w:pPr>
      <w:r w:rsidRPr="00994388">
        <w:rPr>
          <w:sz w:val="24"/>
          <w:szCs w:val="24"/>
        </w:rPr>
        <w:t xml:space="preserve">      </w:t>
      </w:r>
      <w:r>
        <w:rPr>
          <w:sz w:val="24"/>
          <w:szCs w:val="24"/>
        </w:rPr>
        <w:t>[</w:t>
      </w:r>
      <w:r w:rsidRPr="00994388">
        <w:rPr>
          <w:sz w:val="24"/>
          <w:szCs w:val="24"/>
        </w:rPr>
        <w:t xml:space="preserve"> ["socialClass", "changing"],</w:t>
      </w:r>
    </w:p>
    <w:p w14:paraId="3CDD8E57" w14:textId="4D35E119" w:rsidR="00994388" w:rsidRDefault="00994388" w:rsidP="00994388">
      <w:pPr>
        <w:pStyle w:val="ListBullet"/>
        <w:numPr>
          <w:ilvl w:val="0"/>
          <w:numId w:val="0"/>
        </w:numPr>
        <w:ind w:left="432"/>
        <w:rPr>
          <w:sz w:val="24"/>
          <w:szCs w:val="24"/>
        </w:rPr>
      </w:pPr>
      <w:r w:rsidRPr="00994388">
        <w:rPr>
          <w:sz w:val="24"/>
          <w:szCs w:val="24"/>
        </w:rPr>
        <w:t xml:space="preserve">       ["occupation", "changing"</w:t>
      </w:r>
      <w:r>
        <w:rPr>
          <w:sz w:val="24"/>
          <w:szCs w:val="24"/>
        </w:rPr>
        <w:t>]</w:t>
      </w:r>
      <w:r w:rsidRPr="00994388">
        <w:rPr>
          <w:sz w:val="24"/>
          <w:szCs w:val="24"/>
        </w:rPr>
        <w:t>]</w:t>
      </w:r>
    </w:p>
    <w:p w14:paraId="27096CED" w14:textId="08D13392" w:rsidR="00994388" w:rsidRDefault="00994388" w:rsidP="00994388">
      <w:pPr>
        <w:pStyle w:val="ListBullet"/>
        <w:numPr>
          <w:ilvl w:val="0"/>
          <w:numId w:val="0"/>
        </w:numPr>
        <w:ind w:left="432" w:hanging="432"/>
        <w:rPr>
          <w:sz w:val="24"/>
          <w:szCs w:val="24"/>
        </w:rPr>
      </w:pPr>
      <w:r>
        <w:rPr>
          <w:sz w:val="24"/>
          <w:szCs w:val="24"/>
        </w:rPr>
        <w:t xml:space="preserve">only, so if you were to land on the page with local storage being cleared, loadAccused would </w:t>
      </w:r>
    </w:p>
    <w:p w14:paraId="5CB41691" w14:textId="45068F63" w:rsidR="00994388" w:rsidRDefault="00994388" w:rsidP="00994388">
      <w:pPr>
        <w:pStyle w:val="ListBullet"/>
        <w:numPr>
          <w:ilvl w:val="0"/>
          <w:numId w:val="0"/>
        </w:numPr>
        <w:rPr>
          <w:sz w:val="24"/>
          <w:szCs w:val="24"/>
        </w:rPr>
      </w:pPr>
      <w:r>
        <w:rPr>
          <w:sz w:val="24"/>
          <w:szCs w:val="24"/>
        </w:rPr>
        <w:t xml:space="preserve">only fill up the dynamic filterTypes for socialClass and occupation. </w:t>
      </w:r>
    </w:p>
    <w:p w14:paraId="27B79E89" w14:textId="16708590" w:rsidR="005D5644" w:rsidRDefault="005D5644" w:rsidP="00994388">
      <w:pPr>
        <w:pStyle w:val="ListBullet"/>
        <w:numPr>
          <w:ilvl w:val="0"/>
          <w:numId w:val="0"/>
        </w:numPr>
        <w:rPr>
          <w:sz w:val="24"/>
          <w:szCs w:val="24"/>
        </w:rPr>
      </w:pPr>
      <w:r>
        <w:rPr>
          <w:sz w:val="24"/>
          <w:szCs w:val="24"/>
        </w:rPr>
        <w:tab/>
      </w:r>
    </w:p>
    <w:p w14:paraId="78D4CD80" w14:textId="25761FD8" w:rsidR="005D5644" w:rsidRDefault="005D5644" w:rsidP="005D5644">
      <w:pPr>
        <w:pStyle w:val="ListBullet"/>
        <w:numPr>
          <w:ilvl w:val="0"/>
          <w:numId w:val="7"/>
        </w:numPr>
        <w:rPr>
          <w:sz w:val="24"/>
          <w:szCs w:val="24"/>
        </w:rPr>
      </w:pPr>
      <w:r>
        <w:rPr>
          <w:sz w:val="24"/>
          <w:szCs w:val="24"/>
          <w:u w:val="single"/>
        </w:rPr>
        <w:t>Outputs</w:t>
      </w:r>
      <w:r>
        <w:rPr>
          <w:sz w:val="24"/>
          <w:szCs w:val="24"/>
        </w:rPr>
        <w:t>:</w:t>
      </w:r>
    </w:p>
    <w:p w14:paraId="3FB058D7" w14:textId="3213D222" w:rsidR="005D5644" w:rsidRDefault="005D5644" w:rsidP="005D5644">
      <w:pPr>
        <w:pStyle w:val="ListBullet"/>
        <w:numPr>
          <w:ilvl w:val="0"/>
          <w:numId w:val="0"/>
        </w:numPr>
        <w:ind w:left="432" w:hanging="432"/>
        <w:rPr>
          <w:sz w:val="24"/>
          <w:szCs w:val="24"/>
        </w:rPr>
      </w:pPr>
      <w:r>
        <w:rPr>
          <w:sz w:val="24"/>
          <w:szCs w:val="24"/>
        </w:rPr>
        <w:t xml:space="preserve">&lt;originalMarkers&gt;: The markers array to plot. Note that the marker icon will only be set if the instance variable &lt;constantIcon&gt; is not null. Therefore, for we usually have a function setMarkersIcons in each page to get the marker icons with marker state functions from FilteringMethods. </w:t>
      </w:r>
    </w:p>
    <w:p w14:paraId="3D713D51" w14:textId="3C4A1389" w:rsidR="005D5644" w:rsidRDefault="005D5644" w:rsidP="005D5644">
      <w:pPr>
        <w:pStyle w:val="ListBullet"/>
        <w:numPr>
          <w:ilvl w:val="0"/>
          <w:numId w:val="0"/>
        </w:numPr>
        <w:ind w:left="432" w:hanging="432"/>
        <w:rPr>
          <w:sz w:val="24"/>
          <w:szCs w:val="24"/>
        </w:rPr>
      </w:pPr>
    </w:p>
    <w:p w14:paraId="00DC30B6" w14:textId="6CE5878F" w:rsidR="005D5644" w:rsidRDefault="005D5644" w:rsidP="005D5644">
      <w:pPr>
        <w:pStyle w:val="ListBullet"/>
        <w:numPr>
          <w:ilvl w:val="0"/>
          <w:numId w:val="0"/>
        </w:numPr>
        <w:ind w:left="432" w:hanging="432"/>
        <w:rPr>
          <w:sz w:val="24"/>
          <w:szCs w:val="24"/>
        </w:rPr>
      </w:pPr>
      <w:r>
        <w:rPr>
          <w:sz w:val="24"/>
          <w:szCs w:val="24"/>
        </w:rPr>
        <w:t>&lt;filterProperties&gt;: The filterProperties instance variable of the class, for which the filter properties from &lt;filtersToProduce will have been filled up with filterType objects.</w:t>
      </w:r>
    </w:p>
    <w:p w14:paraId="6AF28306" w14:textId="77777777" w:rsidR="005D5644" w:rsidRDefault="005D5644" w:rsidP="005D5644">
      <w:pPr>
        <w:pStyle w:val="ListBullet"/>
        <w:numPr>
          <w:ilvl w:val="0"/>
          <w:numId w:val="0"/>
        </w:numPr>
        <w:ind w:left="432" w:hanging="432"/>
        <w:rPr>
          <w:sz w:val="24"/>
          <w:szCs w:val="24"/>
        </w:rPr>
      </w:pPr>
      <w:r>
        <w:rPr>
          <w:sz w:val="24"/>
          <w:szCs w:val="24"/>
        </w:rPr>
        <w:lastRenderedPageBreak/>
        <w:t>In most pages we then manually select the properties that we want, as it is not too many,</w:t>
      </w:r>
    </w:p>
    <w:p w14:paraId="289895C1" w14:textId="4DD54282" w:rsidR="005D5644" w:rsidRDefault="005D5644" w:rsidP="005D5644">
      <w:pPr>
        <w:pStyle w:val="ListBullet"/>
        <w:numPr>
          <w:ilvl w:val="0"/>
          <w:numId w:val="0"/>
        </w:numPr>
        <w:rPr>
          <w:sz w:val="24"/>
          <w:szCs w:val="24"/>
        </w:rPr>
      </w:pPr>
      <w:r>
        <w:rPr>
          <w:sz w:val="24"/>
          <w:szCs w:val="24"/>
        </w:rPr>
        <w:t xml:space="preserve">for instance in </w:t>
      </w:r>
      <w:proofErr w:type="gramStart"/>
      <w:r>
        <w:rPr>
          <w:sz w:val="24"/>
          <w:szCs w:val="24"/>
        </w:rPr>
        <w:t>index</w:t>
      </w:r>
      <w:proofErr w:type="gramEnd"/>
      <w:r>
        <w:rPr>
          <w:sz w:val="24"/>
          <w:szCs w:val="24"/>
        </w:rPr>
        <w:t xml:space="preserve"> we only need </w:t>
      </w:r>
      <w:r w:rsidR="00D66585">
        <w:rPr>
          <w:sz w:val="24"/>
          <w:szCs w:val="24"/>
        </w:rPr>
        <w:t>socialClass and occupations (although they have all been filled up to save to local storage:</w:t>
      </w:r>
    </w:p>
    <w:p w14:paraId="09656612" w14:textId="12DF2AA8" w:rsidR="00D66585" w:rsidRPr="005D5644" w:rsidRDefault="00D66585" w:rsidP="005D5644">
      <w:pPr>
        <w:pStyle w:val="ListBullet"/>
        <w:numPr>
          <w:ilvl w:val="0"/>
          <w:numId w:val="0"/>
        </w:numPr>
        <w:rPr>
          <w:sz w:val="24"/>
          <w:szCs w:val="24"/>
        </w:rPr>
      </w:pPr>
      <w:r>
        <w:rPr>
          <w:noProof/>
          <w:sz w:val="24"/>
          <w:szCs w:val="24"/>
        </w:rPr>
        <w:drawing>
          <wp:inline distT="0" distB="0" distL="0" distR="0" wp14:anchorId="16743D2F" wp14:editId="63F36F86">
            <wp:extent cx="3209731" cy="1620688"/>
            <wp:effectExtent l="0" t="0" r="3810" b="508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3183" cy="1632530"/>
                    </a:xfrm>
                    <a:prstGeom prst="rect">
                      <a:avLst/>
                    </a:prstGeom>
                  </pic:spPr>
                </pic:pic>
              </a:graphicData>
            </a:graphic>
          </wp:inline>
        </w:drawing>
      </w:r>
    </w:p>
    <w:p w14:paraId="75C099AF" w14:textId="445240CD" w:rsidR="005D5644" w:rsidRDefault="00D66585" w:rsidP="00994388">
      <w:pPr>
        <w:pStyle w:val="ListBullet"/>
        <w:numPr>
          <w:ilvl w:val="0"/>
          <w:numId w:val="0"/>
        </w:numPr>
        <w:rPr>
          <w:sz w:val="24"/>
          <w:szCs w:val="24"/>
        </w:rPr>
      </w:pPr>
      <w:r>
        <w:rPr>
          <w:sz w:val="24"/>
          <w:szCs w:val="24"/>
        </w:rPr>
        <w:t>In pages with more filters like CaseInformation we have the following function to automatically fill in filterProperties:</w:t>
      </w:r>
    </w:p>
    <w:p w14:paraId="228CC4E7" w14:textId="4C1EB342" w:rsidR="00D66585" w:rsidRDefault="00D66585" w:rsidP="00994388">
      <w:pPr>
        <w:pStyle w:val="ListBullet"/>
        <w:numPr>
          <w:ilvl w:val="0"/>
          <w:numId w:val="0"/>
        </w:numPr>
        <w:rPr>
          <w:sz w:val="24"/>
          <w:szCs w:val="24"/>
        </w:rPr>
      </w:pPr>
      <w:r>
        <w:rPr>
          <w:noProof/>
          <w:sz w:val="24"/>
          <w:szCs w:val="24"/>
        </w:rPr>
        <w:drawing>
          <wp:inline distT="0" distB="0" distL="0" distR="0" wp14:anchorId="50CFC2DE" wp14:editId="5D3EF9DA">
            <wp:extent cx="4711959" cy="1420321"/>
            <wp:effectExtent l="0" t="0" r="0" b="254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4809" cy="1433237"/>
                    </a:xfrm>
                    <a:prstGeom prst="rect">
                      <a:avLst/>
                    </a:prstGeom>
                  </pic:spPr>
                </pic:pic>
              </a:graphicData>
            </a:graphic>
          </wp:inline>
        </w:drawing>
      </w:r>
    </w:p>
    <w:p w14:paraId="7DEF0BEF" w14:textId="5D3EBF63" w:rsidR="00803A7A" w:rsidRDefault="00D66585" w:rsidP="00803A7A">
      <w:pPr>
        <w:pStyle w:val="ListBullet"/>
        <w:numPr>
          <w:ilvl w:val="0"/>
          <w:numId w:val="0"/>
        </w:numPr>
        <w:ind w:left="432" w:hanging="432"/>
        <w:rPr>
          <w:sz w:val="24"/>
          <w:szCs w:val="24"/>
        </w:rPr>
      </w:pPr>
      <w:r>
        <w:rPr>
          <w:sz w:val="24"/>
          <w:szCs w:val="24"/>
        </w:rPr>
        <w:t>And then loadData would look like this:</w:t>
      </w:r>
    </w:p>
    <w:p w14:paraId="7AA09AF9" w14:textId="68E8E4DE" w:rsidR="00D66585" w:rsidRPr="008F43A5" w:rsidRDefault="00D66585" w:rsidP="00803A7A">
      <w:pPr>
        <w:pStyle w:val="ListBullet"/>
        <w:numPr>
          <w:ilvl w:val="0"/>
          <w:numId w:val="0"/>
        </w:numPr>
        <w:ind w:left="432" w:hanging="432"/>
        <w:rPr>
          <w:sz w:val="24"/>
          <w:szCs w:val="24"/>
        </w:rPr>
      </w:pPr>
      <w:r>
        <w:rPr>
          <w:noProof/>
          <w:sz w:val="24"/>
          <w:szCs w:val="24"/>
        </w:rPr>
        <w:drawing>
          <wp:inline distT="0" distB="0" distL="0" distR="0" wp14:anchorId="49A0FD94" wp14:editId="5CE036AB">
            <wp:extent cx="3806890" cy="1827324"/>
            <wp:effectExtent l="0" t="0" r="3175" b="1905"/>
            <wp:docPr id="9" name="Picture 9"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ebs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3444" cy="1840070"/>
                    </a:xfrm>
                    <a:prstGeom prst="rect">
                      <a:avLst/>
                    </a:prstGeom>
                  </pic:spPr>
                </pic:pic>
              </a:graphicData>
            </a:graphic>
          </wp:inline>
        </w:drawing>
      </w:r>
    </w:p>
    <w:p w14:paraId="41FF6626" w14:textId="44F7692F" w:rsidR="008F43A5" w:rsidRDefault="001A48D9" w:rsidP="008F43A5">
      <w:pPr>
        <w:pStyle w:val="ListBullet"/>
        <w:numPr>
          <w:ilvl w:val="0"/>
          <w:numId w:val="0"/>
        </w:numPr>
        <w:ind w:left="432" w:hanging="432"/>
        <w:rPr>
          <w:sz w:val="24"/>
          <w:szCs w:val="24"/>
        </w:rPr>
      </w:pPr>
      <w:r>
        <w:rPr>
          <w:sz w:val="24"/>
          <w:szCs w:val="24"/>
        </w:rPr>
        <w:t xml:space="preserve">We could just add the </w:t>
      </w:r>
      <w:proofErr w:type="spellStart"/>
      <w:r>
        <w:rPr>
          <w:sz w:val="24"/>
          <w:szCs w:val="24"/>
        </w:rPr>
        <w:t>setFilters</w:t>
      </w:r>
      <w:proofErr w:type="spellEnd"/>
      <w:r>
        <w:rPr>
          <w:sz w:val="24"/>
          <w:szCs w:val="24"/>
        </w:rPr>
        <w:t xml:space="preserve"> function to every page and it would make things nicer.</w:t>
      </w:r>
    </w:p>
    <w:p w14:paraId="628B1899" w14:textId="0D3B8E56" w:rsidR="001A48D9" w:rsidRDefault="001A48D9" w:rsidP="008F43A5">
      <w:pPr>
        <w:pStyle w:val="ListBullet"/>
        <w:numPr>
          <w:ilvl w:val="0"/>
          <w:numId w:val="0"/>
        </w:numPr>
        <w:ind w:left="432" w:hanging="432"/>
        <w:rPr>
          <w:sz w:val="24"/>
          <w:szCs w:val="24"/>
        </w:rPr>
      </w:pPr>
    </w:p>
    <w:p w14:paraId="39B20A2E" w14:textId="0A3D1392" w:rsidR="001A48D9" w:rsidRPr="001A48D9" w:rsidRDefault="001A48D9" w:rsidP="001A48D9">
      <w:pPr>
        <w:pStyle w:val="ListBullet"/>
        <w:numPr>
          <w:ilvl w:val="0"/>
          <w:numId w:val="0"/>
        </w:numPr>
        <w:rPr>
          <w:b/>
          <w:bCs/>
          <w:sz w:val="24"/>
          <w:szCs w:val="24"/>
        </w:rPr>
      </w:pPr>
      <w:r>
        <w:rPr>
          <w:b/>
          <w:bCs/>
          <w:sz w:val="24"/>
          <w:szCs w:val="24"/>
        </w:rPr>
        <w:t>Splitting CaseInformation into two</w:t>
      </w:r>
      <w:r w:rsidR="00695E3B">
        <w:rPr>
          <w:b/>
          <w:bCs/>
          <w:sz w:val="24"/>
          <w:szCs w:val="24"/>
        </w:rPr>
        <w:t xml:space="preserve"> and adding pages</w:t>
      </w:r>
      <w:r>
        <w:rPr>
          <w:b/>
          <w:bCs/>
          <w:sz w:val="24"/>
          <w:szCs w:val="24"/>
        </w:rPr>
        <w:t>:</w:t>
      </w:r>
    </w:p>
    <w:p w14:paraId="11270FFF" w14:textId="5C9ADA69" w:rsidR="001A48D9" w:rsidRDefault="001A48D9" w:rsidP="001A48D9">
      <w:pPr>
        <w:pStyle w:val="ListBullet"/>
        <w:numPr>
          <w:ilvl w:val="0"/>
          <w:numId w:val="0"/>
        </w:numPr>
        <w:rPr>
          <w:sz w:val="24"/>
          <w:szCs w:val="24"/>
        </w:rPr>
      </w:pPr>
      <w:r>
        <w:rPr>
          <w:sz w:val="24"/>
          <w:szCs w:val="24"/>
        </w:rPr>
        <w:t xml:space="preserve">If we wanted to add another page, we would just define the filterProperties and filtersToFind in data() as explained above, and call loadAccused for whichever markers we want and filtersToFind to build the filterTypes to fill up filterProperties. And then just input into &lt;map-component&gt;. </w:t>
      </w:r>
    </w:p>
    <w:p w14:paraId="42DBBC88" w14:textId="56F2BA91" w:rsidR="001A48D9" w:rsidRDefault="001A48D9" w:rsidP="001A48D9">
      <w:pPr>
        <w:pStyle w:val="ListBullet"/>
        <w:numPr>
          <w:ilvl w:val="0"/>
          <w:numId w:val="0"/>
        </w:numPr>
        <w:rPr>
          <w:sz w:val="24"/>
          <w:szCs w:val="24"/>
        </w:rPr>
      </w:pPr>
    </w:p>
    <w:p w14:paraId="74CD7353" w14:textId="77777777" w:rsidR="00695E3B" w:rsidRDefault="001A48D9" w:rsidP="001A48D9">
      <w:pPr>
        <w:pStyle w:val="ListBullet"/>
        <w:numPr>
          <w:ilvl w:val="0"/>
          <w:numId w:val="0"/>
        </w:numPr>
        <w:rPr>
          <w:sz w:val="24"/>
          <w:szCs w:val="24"/>
        </w:rPr>
      </w:pPr>
      <w:r>
        <w:rPr>
          <w:sz w:val="24"/>
          <w:szCs w:val="24"/>
        </w:rPr>
        <w:t xml:space="preserve">For instance, Ewan and Maggie might like to split CaseInformation into two pages with fewer filters, so then we would just copy and paste the whole </w:t>
      </w:r>
      <w:r w:rsidR="00695E3B">
        <w:rPr>
          <w:sz w:val="24"/>
          <w:szCs w:val="24"/>
        </w:rPr>
        <w:t xml:space="preserve">of CaseInformation into a new </w:t>
      </w:r>
      <w:r w:rsidR="00695E3B">
        <w:rPr>
          <w:sz w:val="24"/>
          <w:szCs w:val="24"/>
        </w:rPr>
        <w:lastRenderedPageBreak/>
        <w:t xml:space="preserve">page, and edit filterProperties and filtersToFind in each of them to only include the ones we want on each page. So for instance in one </w:t>
      </w:r>
      <w:proofErr w:type="gramStart"/>
      <w:r w:rsidR="00695E3B">
        <w:rPr>
          <w:sz w:val="24"/>
          <w:szCs w:val="24"/>
        </w:rPr>
        <w:t>page</w:t>
      </w:r>
      <w:proofErr w:type="gramEnd"/>
      <w:r w:rsidR="00695E3B">
        <w:rPr>
          <w:sz w:val="24"/>
          <w:szCs w:val="24"/>
        </w:rPr>
        <w:t xml:space="preserve"> they might look like this:</w:t>
      </w:r>
    </w:p>
    <w:p w14:paraId="38EC3953" w14:textId="08CE3602" w:rsidR="001A48D9" w:rsidRDefault="00695E3B" w:rsidP="001A48D9">
      <w:pPr>
        <w:pStyle w:val="ListBullet"/>
        <w:numPr>
          <w:ilvl w:val="0"/>
          <w:numId w:val="0"/>
        </w:numPr>
        <w:rPr>
          <w:sz w:val="24"/>
          <w:szCs w:val="24"/>
        </w:rPr>
      </w:pPr>
      <w:r>
        <w:rPr>
          <w:noProof/>
          <w:sz w:val="24"/>
          <w:szCs w:val="24"/>
        </w:rPr>
        <w:drawing>
          <wp:inline distT="0" distB="0" distL="0" distR="0" wp14:anchorId="352B76A7" wp14:editId="3024C4CA">
            <wp:extent cx="2445819" cy="3200400"/>
            <wp:effectExtent l="0" t="0" r="571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9807" cy="3218704"/>
                    </a:xfrm>
                    <a:prstGeom prst="rect">
                      <a:avLst/>
                    </a:prstGeom>
                  </pic:spPr>
                </pic:pic>
              </a:graphicData>
            </a:graphic>
          </wp:inline>
        </w:drawing>
      </w:r>
    </w:p>
    <w:p w14:paraId="69FAB222" w14:textId="5190A029" w:rsidR="00695E3B" w:rsidRDefault="00695E3B" w:rsidP="001A48D9">
      <w:pPr>
        <w:pStyle w:val="ListBullet"/>
        <w:numPr>
          <w:ilvl w:val="0"/>
          <w:numId w:val="0"/>
        </w:numPr>
        <w:rPr>
          <w:sz w:val="24"/>
          <w:szCs w:val="24"/>
        </w:rPr>
      </w:pPr>
    </w:p>
    <w:p w14:paraId="345D2E9F" w14:textId="140BFB3A" w:rsidR="00695E3B" w:rsidRDefault="00695E3B" w:rsidP="001A48D9">
      <w:pPr>
        <w:pStyle w:val="ListBullet"/>
        <w:numPr>
          <w:ilvl w:val="0"/>
          <w:numId w:val="0"/>
        </w:numPr>
        <w:rPr>
          <w:sz w:val="24"/>
          <w:szCs w:val="24"/>
        </w:rPr>
      </w:pPr>
      <w:r>
        <w:rPr>
          <w:sz w:val="24"/>
          <w:szCs w:val="24"/>
        </w:rPr>
        <w:t>And in the other like this:</w:t>
      </w:r>
    </w:p>
    <w:p w14:paraId="2AB1A8AD" w14:textId="1E282476" w:rsidR="00695E3B" w:rsidRDefault="00695E3B" w:rsidP="001A48D9">
      <w:pPr>
        <w:pStyle w:val="ListBullet"/>
        <w:numPr>
          <w:ilvl w:val="0"/>
          <w:numId w:val="0"/>
        </w:numPr>
        <w:rPr>
          <w:sz w:val="24"/>
          <w:szCs w:val="24"/>
        </w:rPr>
      </w:pPr>
      <w:r>
        <w:rPr>
          <w:noProof/>
          <w:sz w:val="24"/>
          <w:szCs w:val="24"/>
        </w:rPr>
        <w:drawing>
          <wp:inline distT="0" distB="0" distL="0" distR="0" wp14:anchorId="355ED697" wp14:editId="3F2C3633">
            <wp:extent cx="2787987" cy="4198776"/>
            <wp:effectExtent l="0" t="0" r="6350" b="508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7447" cy="4213023"/>
                    </a:xfrm>
                    <a:prstGeom prst="rect">
                      <a:avLst/>
                    </a:prstGeom>
                  </pic:spPr>
                </pic:pic>
              </a:graphicData>
            </a:graphic>
          </wp:inline>
        </w:drawing>
      </w:r>
    </w:p>
    <w:p w14:paraId="050B85DB" w14:textId="261AE4DF" w:rsidR="00695E3B" w:rsidRDefault="00695E3B" w:rsidP="001A48D9">
      <w:pPr>
        <w:pStyle w:val="ListBullet"/>
        <w:numPr>
          <w:ilvl w:val="0"/>
          <w:numId w:val="0"/>
        </w:numPr>
        <w:rPr>
          <w:sz w:val="24"/>
          <w:szCs w:val="24"/>
        </w:rPr>
      </w:pPr>
    </w:p>
    <w:p w14:paraId="70CB0F55" w14:textId="564A443E" w:rsidR="00695E3B" w:rsidRDefault="00695E3B" w:rsidP="001A48D9">
      <w:pPr>
        <w:pStyle w:val="ListBullet"/>
        <w:numPr>
          <w:ilvl w:val="0"/>
          <w:numId w:val="0"/>
        </w:numPr>
        <w:rPr>
          <w:sz w:val="24"/>
          <w:szCs w:val="24"/>
        </w:rPr>
      </w:pPr>
      <w:r>
        <w:rPr>
          <w:sz w:val="24"/>
          <w:szCs w:val="24"/>
        </w:rPr>
        <w:t>And everything should then adjust automatically.</w:t>
      </w:r>
    </w:p>
    <w:p w14:paraId="0E06C112" w14:textId="370301AC" w:rsidR="001C6ECC" w:rsidRPr="001C6ECC" w:rsidRDefault="001C6ECC" w:rsidP="001C6ECC">
      <w:pPr>
        <w:pStyle w:val="ListBullet"/>
      </w:pPr>
      <w:r>
        <w:rPr>
          <w:b/>
          <w:bCs/>
        </w:rPr>
        <w:lastRenderedPageBreak/>
        <w:t>General Flow of Components</w:t>
      </w:r>
    </w:p>
    <w:p w14:paraId="0963F503" w14:textId="142244C8" w:rsidR="001C6ECC" w:rsidRDefault="00541F8C" w:rsidP="001C6ECC">
      <w:pPr>
        <w:pStyle w:val="ListBullet"/>
        <w:numPr>
          <w:ilvl w:val="0"/>
          <w:numId w:val="0"/>
        </w:numPr>
        <w:ind w:left="432"/>
      </w:pPr>
      <w:r>
        <w:rPr>
          <w:noProof/>
          <w:sz w:val="24"/>
          <w:szCs w:val="24"/>
        </w:rPr>
        <mc:AlternateContent>
          <mc:Choice Requires="wps">
            <w:drawing>
              <wp:anchor distT="0" distB="0" distL="114300" distR="114300" simplePos="0" relativeHeight="251675648" behindDoc="0" locked="0" layoutInCell="1" allowOverlap="1" wp14:anchorId="0BFE8697" wp14:editId="6BF20732">
                <wp:simplePos x="0" y="0"/>
                <wp:positionH relativeFrom="column">
                  <wp:posOffset>4375461</wp:posOffset>
                </wp:positionH>
                <wp:positionV relativeFrom="paragraph">
                  <wp:posOffset>259754</wp:posOffset>
                </wp:positionV>
                <wp:extent cx="2042834" cy="1436915"/>
                <wp:effectExtent l="0" t="0" r="14605" b="11430"/>
                <wp:wrapNone/>
                <wp:docPr id="22" name="Rectangle 22"/>
                <wp:cNvGraphicFramePr/>
                <a:graphic xmlns:a="http://schemas.openxmlformats.org/drawingml/2006/main">
                  <a:graphicData uri="http://schemas.microsoft.com/office/word/2010/wordprocessingShape">
                    <wps:wsp>
                      <wps:cNvSpPr/>
                      <wps:spPr>
                        <a:xfrm>
                          <a:off x="0" y="0"/>
                          <a:ext cx="2042834" cy="14369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7C5C7C" w14:textId="2D19355D" w:rsidR="00EC3A9C" w:rsidRDefault="00EC3A9C" w:rsidP="00EC3A9C">
                            <w:pPr>
                              <w:jc w:val="center"/>
                              <w:rPr>
                                <w:lang w:val="en-GB"/>
                              </w:rPr>
                            </w:pPr>
                            <w:r>
                              <w:rPr>
                                <w:lang w:val="en-GB"/>
                              </w:rPr>
                              <w:t>&lt;</w:t>
                            </w:r>
                            <w:r>
                              <w:rPr>
                                <w:lang w:val="en-GB"/>
                              </w:rPr>
                              <w:t>leaflet-map-main</w:t>
                            </w:r>
                            <w:r>
                              <w:rPr>
                                <w:lang w:val="en-GB"/>
                              </w:rPr>
                              <w:t>&gt;</w:t>
                            </w:r>
                          </w:p>
                          <w:p w14:paraId="1DF4D99D" w14:textId="34B4F5A3" w:rsidR="00EC3A9C" w:rsidRPr="006304F4" w:rsidRDefault="00EC3A9C" w:rsidP="00EC3A9C">
                            <w:pPr>
                              <w:jc w:val="center"/>
                              <w:rPr>
                                <w:sz w:val="20"/>
                                <w:szCs w:val="20"/>
                                <w:lang w:val="en-GB"/>
                              </w:rPr>
                            </w:pPr>
                            <w:r>
                              <w:rPr>
                                <w:sz w:val="20"/>
                                <w:szCs w:val="20"/>
                                <w:lang w:val="en-GB"/>
                              </w:rPr>
                              <w:t>Takes care of plotting into the map. Has two sub</w:t>
                            </w:r>
                            <w:r w:rsidR="00541F8C">
                              <w:rPr>
                                <w:sz w:val="20"/>
                                <w:szCs w:val="20"/>
                                <w:lang w:val="en-GB"/>
                              </w:rPr>
                              <w:t>-components</w:t>
                            </w:r>
                            <w:r>
                              <w:rPr>
                                <w:sz w:val="20"/>
                                <w:szCs w:val="20"/>
                                <w:lang w:val="en-GB"/>
                              </w:rPr>
                              <w:t>, &lt;clusters</w:t>
                            </w:r>
                            <w:r w:rsidR="00541F8C">
                              <w:rPr>
                                <w:sz w:val="20"/>
                                <w:szCs w:val="20"/>
                                <w:lang w:val="en-GB"/>
                              </w:rPr>
                              <w:t>-map&gt; and &lt;normal-map&gt;, which are rendered depending on whether clusters are on or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E8697" id="Rectangle 22" o:spid="_x0000_s1026" style="position:absolute;left:0;text-align:left;margin-left:344.5pt;margin-top:20.45pt;width:160.85pt;height:1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" fillcolor="white [3201]" strokecolor="#debc53 [3209]" strokeweight="1pt">
                <v:textbox>
                  <w:txbxContent>
                    <w:p w14:paraId="607C5C7C" w14:textId="2D19355D" w:rsidR="00EC3A9C" w:rsidRDefault="00EC3A9C" w:rsidP="00EC3A9C">
                      <w:pPr>
                        <w:jc w:val="center"/>
                        <w:rPr>
                          <w:lang w:val="en-GB"/>
                        </w:rPr>
                      </w:pPr>
                      <w:r>
                        <w:rPr>
                          <w:lang w:val="en-GB"/>
                        </w:rPr>
                        <w:t>&lt;</w:t>
                      </w:r>
                      <w:r>
                        <w:rPr>
                          <w:lang w:val="en-GB"/>
                        </w:rPr>
                        <w:t>leaflet-map-main</w:t>
                      </w:r>
                      <w:r>
                        <w:rPr>
                          <w:lang w:val="en-GB"/>
                        </w:rPr>
                        <w:t>&gt;</w:t>
                      </w:r>
                    </w:p>
                    <w:p w14:paraId="1DF4D99D" w14:textId="34B4F5A3" w:rsidR="00EC3A9C" w:rsidRPr="006304F4" w:rsidRDefault="00EC3A9C" w:rsidP="00EC3A9C">
                      <w:pPr>
                        <w:jc w:val="center"/>
                        <w:rPr>
                          <w:sz w:val="20"/>
                          <w:szCs w:val="20"/>
                          <w:lang w:val="en-GB"/>
                        </w:rPr>
                      </w:pPr>
                      <w:r>
                        <w:rPr>
                          <w:sz w:val="20"/>
                          <w:szCs w:val="20"/>
                          <w:lang w:val="en-GB"/>
                        </w:rPr>
                        <w:t>Takes care of plotting into the map. Has two sub</w:t>
                      </w:r>
                      <w:r w:rsidR="00541F8C">
                        <w:rPr>
                          <w:sz w:val="20"/>
                          <w:szCs w:val="20"/>
                          <w:lang w:val="en-GB"/>
                        </w:rPr>
                        <w:t>-components</w:t>
                      </w:r>
                      <w:r>
                        <w:rPr>
                          <w:sz w:val="20"/>
                          <w:szCs w:val="20"/>
                          <w:lang w:val="en-GB"/>
                        </w:rPr>
                        <w:t>, &lt;clusters</w:t>
                      </w:r>
                      <w:r w:rsidR="00541F8C">
                        <w:rPr>
                          <w:sz w:val="20"/>
                          <w:szCs w:val="20"/>
                          <w:lang w:val="en-GB"/>
                        </w:rPr>
                        <w:t>-map&gt; and &lt;normal-map&gt;, which are rendered depending on whether clusters are on or off.</w:t>
                      </w:r>
                    </w:p>
                  </w:txbxContent>
                </v:textbox>
              </v:rect>
            </w:pict>
          </mc:Fallback>
        </mc:AlternateContent>
      </w:r>
    </w:p>
    <w:p w14:paraId="7A28D9B5" w14:textId="321691C5" w:rsidR="001C6ECC" w:rsidRDefault="00541F8C" w:rsidP="001A48D9">
      <w:pPr>
        <w:pStyle w:val="ListBullet"/>
        <w:numPr>
          <w:ilvl w:val="0"/>
          <w:numId w:val="0"/>
        </w:numPr>
        <w:rPr>
          <w:sz w:val="24"/>
          <w:szCs w:val="24"/>
        </w:rPr>
      </w:pPr>
      <w:r>
        <w:rPr>
          <w:noProof/>
          <w:sz w:val="24"/>
          <w:szCs w:val="24"/>
        </w:rPr>
        <mc:AlternateContent>
          <mc:Choice Requires="wps">
            <w:drawing>
              <wp:anchor distT="0" distB="0" distL="114300" distR="114300" simplePos="0" relativeHeight="251677696" behindDoc="0" locked="0" layoutInCell="1" allowOverlap="1" wp14:anchorId="3D0CB2AB" wp14:editId="30798E76">
                <wp:simplePos x="0" y="0"/>
                <wp:positionH relativeFrom="column">
                  <wp:posOffset>3956180</wp:posOffset>
                </wp:positionH>
                <wp:positionV relativeFrom="paragraph">
                  <wp:posOffset>477726</wp:posOffset>
                </wp:positionV>
                <wp:extent cx="326571" cy="71043"/>
                <wp:effectExtent l="0" t="0" r="41910" b="56515"/>
                <wp:wrapNone/>
                <wp:docPr id="23" name="Straight Arrow Connector 23"/>
                <wp:cNvGraphicFramePr/>
                <a:graphic xmlns:a="http://schemas.openxmlformats.org/drawingml/2006/main">
                  <a:graphicData uri="http://schemas.microsoft.com/office/word/2010/wordprocessingShape">
                    <wps:wsp>
                      <wps:cNvCnPr/>
                      <wps:spPr>
                        <a:xfrm>
                          <a:off x="0" y="0"/>
                          <a:ext cx="326571" cy="71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3E9F30" id="_x0000_t32" coordsize="21600,21600" o:spt="32" o:oned="t" path="m,l21600,21600e" filled="f">
                <v:path arrowok="t" fillok="f" o:connecttype="none"/>
                <o:lock v:ext="edit" shapetype="t"/>
              </v:shapetype>
              <v:shape id="Straight Arrow Connector 23" o:spid="_x0000_s1026" type="#_x0000_t32" style="position:absolute;margin-left:311.5pt;margin-top:37.6pt;width:25.7pt;height: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" strokecolor="#731c3f [3204]" strokeweight=".5pt">
                <v:stroke endarrow="block" joinstyle="miter"/>
              </v:shape>
            </w:pict>
          </mc:Fallback>
        </mc:AlternateContent>
      </w:r>
      <w:r w:rsidR="00EC3A9C">
        <w:rPr>
          <w:noProof/>
          <w:sz w:val="24"/>
          <w:szCs w:val="24"/>
        </w:rPr>
        <mc:AlternateContent>
          <mc:Choice Requires="wps">
            <w:drawing>
              <wp:anchor distT="0" distB="0" distL="114300" distR="114300" simplePos="0" relativeHeight="251673600" behindDoc="0" locked="0" layoutInCell="1" allowOverlap="1" wp14:anchorId="18AEA301" wp14:editId="70AB8627">
                <wp:simplePos x="0" y="0"/>
                <wp:positionH relativeFrom="column">
                  <wp:posOffset>2985550</wp:posOffset>
                </wp:positionH>
                <wp:positionV relativeFrom="paragraph">
                  <wp:posOffset>1267162</wp:posOffset>
                </wp:positionV>
                <wp:extent cx="1218993" cy="419437"/>
                <wp:effectExtent l="0" t="0" r="38735" b="50800"/>
                <wp:wrapNone/>
                <wp:docPr id="21" name="Straight Arrow Connector 21"/>
                <wp:cNvGraphicFramePr/>
                <a:graphic xmlns:a="http://schemas.openxmlformats.org/drawingml/2006/main">
                  <a:graphicData uri="http://schemas.microsoft.com/office/word/2010/wordprocessingShape">
                    <wps:wsp>
                      <wps:cNvCnPr/>
                      <wps:spPr>
                        <a:xfrm>
                          <a:off x="0" y="0"/>
                          <a:ext cx="1218993" cy="419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4896C" id="Straight Arrow Connector 21" o:spid="_x0000_s1026" type="#_x0000_t32" style="position:absolute;margin-left:235.1pt;margin-top:99.8pt;width:96pt;height:3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" strokecolor="#731c3f [3204]" strokeweight=".5pt">
                <v:stroke endarrow="block" joinstyle="miter"/>
              </v:shape>
            </w:pict>
          </mc:Fallback>
        </mc:AlternateContent>
      </w:r>
      <w:r w:rsidR="00EC3A9C">
        <w:rPr>
          <w:noProof/>
          <w:sz w:val="24"/>
          <w:szCs w:val="24"/>
        </w:rPr>
        <mc:AlternateContent>
          <mc:Choice Requires="wps">
            <w:drawing>
              <wp:anchor distT="0" distB="0" distL="114300" distR="114300" simplePos="0" relativeHeight="251671552" behindDoc="0" locked="0" layoutInCell="1" allowOverlap="1" wp14:anchorId="79F27DB3" wp14:editId="72150E1C">
                <wp:simplePos x="0" y="0"/>
                <wp:positionH relativeFrom="column">
                  <wp:posOffset>3107094</wp:posOffset>
                </wp:positionH>
                <wp:positionV relativeFrom="paragraph">
                  <wp:posOffset>1866123</wp:posOffset>
                </wp:positionV>
                <wp:extent cx="2584579" cy="1287624"/>
                <wp:effectExtent l="0" t="0" r="19050" b="8255"/>
                <wp:wrapNone/>
                <wp:docPr id="20" name="Rectangle 20"/>
                <wp:cNvGraphicFramePr/>
                <a:graphic xmlns:a="http://schemas.openxmlformats.org/drawingml/2006/main">
                  <a:graphicData uri="http://schemas.microsoft.com/office/word/2010/wordprocessingShape">
                    <wps:wsp>
                      <wps:cNvSpPr/>
                      <wps:spPr>
                        <a:xfrm>
                          <a:off x="0" y="0"/>
                          <a:ext cx="2584579" cy="1287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0E93AC" w14:textId="3D6DF70E" w:rsidR="00EC3A9C" w:rsidRDefault="00EC3A9C" w:rsidP="00EC3A9C">
                            <w:pPr>
                              <w:jc w:val="center"/>
                              <w:rPr>
                                <w:lang w:val="en-GB"/>
                              </w:rPr>
                            </w:pPr>
                            <w:r>
                              <w:rPr>
                                <w:lang w:val="en-GB"/>
                              </w:rPr>
                              <w:t>&lt;</w:t>
                            </w:r>
                            <w:r>
                              <w:rPr>
                                <w:lang w:val="en-GB"/>
                              </w:rPr>
                              <w:t>timeline</w:t>
                            </w:r>
                            <w:r>
                              <w:rPr>
                                <w:lang w:val="en-GB"/>
                              </w:rPr>
                              <w:t>&gt;</w:t>
                            </w:r>
                          </w:p>
                          <w:p w14:paraId="0443E157" w14:textId="7777E7F7" w:rsidR="00EC3A9C" w:rsidRPr="006304F4" w:rsidRDefault="00EC3A9C" w:rsidP="00EC3A9C">
                            <w:pPr>
                              <w:jc w:val="center"/>
                              <w:rPr>
                                <w:sz w:val="20"/>
                                <w:szCs w:val="20"/>
                                <w:lang w:val="en-GB"/>
                              </w:rPr>
                            </w:pPr>
                            <w:r>
                              <w:rPr>
                                <w:sz w:val="20"/>
                                <w:szCs w:val="20"/>
                                <w:lang w:val="en-GB"/>
                              </w:rPr>
                              <w:t>Timeline component. Emits filtering on timeline events to &lt;map-component&gt;. Only on if &lt;includeTimeline&gt; is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27DB3" id="Rectangle 20" o:spid="_x0000_s1027" style="position:absolute;margin-left:244.65pt;margin-top:146.95pt;width:203.5pt;height:10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" fillcolor="white [3201]" strokecolor="#debc53 [3209]" strokeweight="1pt">
                <v:textbox>
                  <w:txbxContent>
                    <w:p w14:paraId="020E93AC" w14:textId="3D6DF70E" w:rsidR="00EC3A9C" w:rsidRDefault="00EC3A9C" w:rsidP="00EC3A9C">
                      <w:pPr>
                        <w:jc w:val="center"/>
                        <w:rPr>
                          <w:lang w:val="en-GB"/>
                        </w:rPr>
                      </w:pPr>
                      <w:r>
                        <w:rPr>
                          <w:lang w:val="en-GB"/>
                        </w:rPr>
                        <w:t>&lt;</w:t>
                      </w:r>
                      <w:r>
                        <w:rPr>
                          <w:lang w:val="en-GB"/>
                        </w:rPr>
                        <w:t>timeline</w:t>
                      </w:r>
                      <w:r>
                        <w:rPr>
                          <w:lang w:val="en-GB"/>
                        </w:rPr>
                        <w:t>&gt;</w:t>
                      </w:r>
                    </w:p>
                    <w:p w14:paraId="0443E157" w14:textId="7777E7F7" w:rsidR="00EC3A9C" w:rsidRPr="006304F4" w:rsidRDefault="00EC3A9C" w:rsidP="00EC3A9C">
                      <w:pPr>
                        <w:jc w:val="center"/>
                        <w:rPr>
                          <w:sz w:val="20"/>
                          <w:szCs w:val="20"/>
                          <w:lang w:val="en-GB"/>
                        </w:rPr>
                      </w:pPr>
                      <w:r>
                        <w:rPr>
                          <w:sz w:val="20"/>
                          <w:szCs w:val="20"/>
                          <w:lang w:val="en-GB"/>
                        </w:rPr>
                        <w:t>Timeline component. Emits filtering on timeline events to &lt;map-component&gt;. Only on if &lt;includeTimeline&gt; is on.</w:t>
                      </w:r>
                    </w:p>
                  </w:txbxContent>
                </v:textbox>
              </v:rect>
            </w:pict>
          </mc:Fallback>
        </mc:AlternateContent>
      </w:r>
      <w:r w:rsidR="00EC3A9C">
        <w:rPr>
          <w:noProof/>
          <w:sz w:val="24"/>
          <w:szCs w:val="24"/>
        </w:rPr>
        <mc:AlternateContent>
          <mc:Choice Requires="wps">
            <w:drawing>
              <wp:anchor distT="0" distB="0" distL="114300" distR="114300" simplePos="0" relativeHeight="251667456" behindDoc="0" locked="0" layoutInCell="1" allowOverlap="1" wp14:anchorId="59B87B5E" wp14:editId="45ED6E2C">
                <wp:simplePos x="0" y="0"/>
                <wp:positionH relativeFrom="column">
                  <wp:posOffset>942392</wp:posOffset>
                </wp:positionH>
                <wp:positionV relativeFrom="paragraph">
                  <wp:posOffset>4075741</wp:posOffset>
                </wp:positionV>
                <wp:extent cx="1576705" cy="1698171"/>
                <wp:effectExtent l="0" t="0" r="10795" b="16510"/>
                <wp:wrapNone/>
                <wp:docPr id="18" name="Rectangle 18"/>
                <wp:cNvGraphicFramePr/>
                <a:graphic xmlns:a="http://schemas.openxmlformats.org/drawingml/2006/main">
                  <a:graphicData uri="http://schemas.microsoft.com/office/word/2010/wordprocessingShape">
                    <wps:wsp>
                      <wps:cNvSpPr/>
                      <wps:spPr>
                        <a:xfrm>
                          <a:off x="0" y="0"/>
                          <a:ext cx="1576705" cy="16981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A9689" w14:textId="598B1AD6" w:rsidR="00EC3A9C" w:rsidRDefault="00EC3A9C" w:rsidP="00EC3A9C">
                            <w:pPr>
                              <w:jc w:val="center"/>
                              <w:rPr>
                                <w:lang w:val="en-GB"/>
                              </w:rPr>
                            </w:pPr>
                            <w:r>
                              <w:rPr>
                                <w:sz w:val="24"/>
                                <w:szCs w:val="24"/>
                                <w:lang w:val="en-GB"/>
                              </w:rPr>
                              <w:t>&lt;</w:t>
                            </w:r>
                            <w:r>
                              <w:rPr>
                                <w:sz w:val="24"/>
                                <w:szCs w:val="24"/>
                                <w:lang w:val="en-GB"/>
                              </w:rPr>
                              <w:t>timeline-range-selector</w:t>
                            </w:r>
                            <w:r>
                              <w:rPr>
                                <w:sz w:val="24"/>
                                <w:szCs w:val="24"/>
                                <w:lang w:val="en-GB"/>
                              </w:rPr>
                              <w:t>&gt;</w:t>
                            </w:r>
                          </w:p>
                          <w:p w14:paraId="7F0DB5CC" w14:textId="7FE0D887" w:rsidR="00EC3A9C" w:rsidRPr="006304F4" w:rsidRDefault="00EC3A9C" w:rsidP="00EC3A9C">
                            <w:pPr>
                              <w:jc w:val="center"/>
                              <w:rPr>
                                <w:sz w:val="20"/>
                                <w:szCs w:val="20"/>
                                <w:lang w:val="en-GB"/>
                              </w:rPr>
                            </w:pPr>
                            <w:r>
                              <w:rPr>
                                <w:sz w:val="20"/>
                                <w:szCs w:val="20"/>
                                <w:lang w:val="en-GB"/>
                              </w:rPr>
                              <w:t>Range selector for timeline. Emits events upwards which will eventually reach &lt;timeline&gt; via &lt;map-component&gt;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87B5E" id="Rectangle 18" o:spid="_x0000_s1028" style="position:absolute;margin-left:74.2pt;margin-top:320.9pt;width:124.15pt;height:13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" fillcolor="white [3201]" strokecolor="#debc53 [3209]" strokeweight="1pt">
                <v:textbox>
                  <w:txbxContent>
                    <w:p w14:paraId="081A9689" w14:textId="598B1AD6" w:rsidR="00EC3A9C" w:rsidRDefault="00EC3A9C" w:rsidP="00EC3A9C">
                      <w:pPr>
                        <w:jc w:val="center"/>
                        <w:rPr>
                          <w:lang w:val="en-GB"/>
                        </w:rPr>
                      </w:pPr>
                      <w:r>
                        <w:rPr>
                          <w:sz w:val="24"/>
                          <w:szCs w:val="24"/>
                          <w:lang w:val="en-GB"/>
                        </w:rPr>
                        <w:t>&lt;</w:t>
                      </w:r>
                      <w:r>
                        <w:rPr>
                          <w:sz w:val="24"/>
                          <w:szCs w:val="24"/>
                          <w:lang w:val="en-GB"/>
                        </w:rPr>
                        <w:t>timeline-range-selector</w:t>
                      </w:r>
                      <w:r>
                        <w:rPr>
                          <w:sz w:val="24"/>
                          <w:szCs w:val="24"/>
                          <w:lang w:val="en-GB"/>
                        </w:rPr>
                        <w:t>&gt;</w:t>
                      </w:r>
                    </w:p>
                    <w:p w14:paraId="7F0DB5CC" w14:textId="7FE0D887" w:rsidR="00EC3A9C" w:rsidRPr="006304F4" w:rsidRDefault="00EC3A9C" w:rsidP="00EC3A9C">
                      <w:pPr>
                        <w:jc w:val="center"/>
                        <w:rPr>
                          <w:sz w:val="20"/>
                          <w:szCs w:val="20"/>
                          <w:lang w:val="en-GB"/>
                        </w:rPr>
                      </w:pPr>
                      <w:r>
                        <w:rPr>
                          <w:sz w:val="20"/>
                          <w:szCs w:val="20"/>
                          <w:lang w:val="en-GB"/>
                        </w:rPr>
                        <w:t>Range selector for timeline. Emits events upwards which will eventually reach &lt;timeline&gt; via &lt;map-component&gt;</w:t>
                      </w:r>
                    </w:p>
                  </w:txbxContent>
                </v:textbox>
              </v:rect>
            </w:pict>
          </mc:Fallback>
        </mc:AlternateContent>
      </w:r>
      <w:r w:rsidR="00EC3A9C">
        <w:rPr>
          <w:noProof/>
          <w:sz w:val="24"/>
          <w:szCs w:val="24"/>
        </w:rPr>
        <mc:AlternateContent>
          <mc:Choice Requires="wps">
            <w:drawing>
              <wp:anchor distT="0" distB="0" distL="114300" distR="114300" simplePos="0" relativeHeight="251669504" behindDoc="0" locked="0" layoutInCell="1" allowOverlap="1" wp14:anchorId="4DA4585C" wp14:editId="2B2207B7">
                <wp:simplePos x="0" y="0"/>
                <wp:positionH relativeFrom="column">
                  <wp:posOffset>1128446</wp:posOffset>
                </wp:positionH>
                <wp:positionV relativeFrom="paragraph">
                  <wp:posOffset>3282639</wp:posOffset>
                </wp:positionV>
                <wp:extent cx="541733" cy="503853"/>
                <wp:effectExtent l="0" t="0" r="55245" b="42545"/>
                <wp:wrapNone/>
                <wp:docPr id="19" name="Straight Arrow Connector 19"/>
                <wp:cNvGraphicFramePr/>
                <a:graphic xmlns:a="http://schemas.openxmlformats.org/drawingml/2006/main">
                  <a:graphicData uri="http://schemas.microsoft.com/office/word/2010/wordprocessingShape">
                    <wps:wsp>
                      <wps:cNvCnPr/>
                      <wps:spPr>
                        <a:xfrm>
                          <a:off x="0" y="0"/>
                          <a:ext cx="541733" cy="503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5F72F" id="Straight Arrow Connector 19" o:spid="_x0000_s1026" type="#_x0000_t32" style="position:absolute;margin-left:88.85pt;margin-top:258.5pt;width:42.65pt;height:3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" strokecolor="#731c3f [3204]" strokeweight=".5pt">
                <v:stroke endarrow="block" joinstyle="miter"/>
              </v:shape>
            </w:pict>
          </mc:Fallback>
        </mc:AlternateContent>
      </w:r>
      <w:r w:rsidR="00EC3A9C">
        <w:rPr>
          <w:noProof/>
          <w:sz w:val="24"/>
          <w:szCs w:val="24"/>
        </w:rPr>
        <mc:AlternateContent>
          <mc:Choice Requires="wps">
            <w:drawing>
              <wp:anchor distT="0" distB="0" distL="114300" distR="114300" simplePos="0" relativeHeight="251663360" behindDoc="0" locked="0" layoutInCell="1" allowOverlap="1" wp14:anchorId="4B6A2E5C" wp14:editId="4B3B9CE5">
                <wp:simplePos x="0" y="0"/>
                <wp:positionH relativeFrom="column">
                  <wp:posOffset>-105061</wp:posOffset>
                </wp:positionH>
                <wp:positionV relativeFrom="paragraph">
                  <wp:posOffset>3282211</wp:posOffset>
                </wp:positionV>
                <wp:extent cx="618412" cy="559435"/>
                <wp:effectExtent l="25400" t="0" r="17145" b="37465"/>
                <wp:wrapNone/>
                <wp:docPr id="15" name="Straight Arrow Connector 15"/>
                <wp:cNvGraphicFramePr/>
                <a:graphic xmlns:a="http://schemas.openxmlformats.org/drawingml/2006/main">
                  <a:graphicData uri="http://schemas.microsoft.com/office/word/2010/wordprocessingShape">
                    <wps:wsp>
                      <wps:cNvCnPr/>
                      <wps:spPr>
                        <a:xfrm flipH="1">
                          <a:off x="0" y="0"/>
                          <a:ext cx="618412" cy="559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1DB49" id="Straight Arrow Connector 15" o:spid="_x0000_s1026" type="#_x0000_t32" style="position:absolute;margin-left:-8.25pt;margin-top:258.45pt;width:48.7pt;height:44.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" strokecolor="#731c3f [3204]" strokeweight=".5pt">
                <v:stroke endarrow="block" joinstyle="miter"/>
              </v:shape>
            </w:pict>
          </mc:Fallback>
        </mc:AlternateContent>
      </w:r>
      <w:r w:rsidR="00EC3A9C">
        <w:rPr>
          <w:noProof/>
          <w:sz w:val="24"/>
          <w:szCs w:val="24"/>
        </w:rPr>
        <mc:AlternateContent>
          <mc:Choice Requires="wps">
            <w:drawing>
              <wp:anchor distT="0" distB="0" distL="114300" distR="114300" simplePos="0" relativeHeight="251665408" behindDoc="0" locked="0" layoutInCell="1" allowOverlap="1" wp14:anchorId="707B4BE0" wp14:editId="610CA75F">
                <wp:simplePos x="0" y="0"/>
                <wp:positionH relativeFrom="column">
                  <wp:posOffset>-783771</wp:posOffset>
                </wp:positionH>
                <wp:positionV relativeFrom="paragraph">
                  <wp:posOffset>4075741</wp:posOffset>
                </wp:positionV>
                <wp:extent cx="1576705" cy="1417800"/>
                <wp:effectExtent l="0" t="0" r="10795" b="17780"/>
                <wp:wrapNone/>
                <wp:docPr id="16" name="Rectangle 16"/>
                <wp:cNvGraphicFramePr/>
                <a:graphic xmlns:a="http://schemas.openxmlformats.org/drawingml/2006/main">
                  <a:graphicData uri="http://schemas.microsoft.com/office/word/2010/wordprocessingShape">
                    <wps:wsp>
                      <wps:cNvSpPr/>
                      <wps:spPr>
                        <a:xfrm>
                          <a:off x="0" y="0"/>
                          <a:ext cx="1576705" cy="1417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6C09DC" w14:textId="0263A990" w:rsidR="006304F4" w:rsidRDefault="00EC3A9C" w:rsidP="006304F4">
                            <w:pPr>
                              <w:jc w:val="center"/>
                              <w:rPr>
                                <w:lang w:val="en-GB"/>
                              </w:rPr>
                            </w:pPr>
                            <w:r>
                              <w:rPr>
                                <w:sz w:val="24"/>
                                <w:szCs w:val="24"/>
                                <w:lang w:val="en-GB"/>
                              </w:rPr>
                              <w:t>&lt;</w:t>
                            </w:r>
                            <w:r w:rsidR="006304F4">
                              <w:rPr>
                                <w:sz w:val="24"/>
                                <w:szCs w:val="24"/>
                                <w:lang w:val="en-GB"/>
                              </w:rPr>
                              <w:t>normal-filters-</w:t>
                            </w:r>
                            <w:r w:rsidR="006304F4" w:rsidRPr="00EC3A9C">
                              <w:rPr>
                                <w:sz w:val="24"/>
                                <w:szCs w:val="24"/>
                                <w:lang w:val="en-GB"/>
                              </w:rPr>
                              <w:t>list</w:t>
                            </w:r>
                            <w:r>
                              <w:rPr>
                                <w:sz w:val="24"/>
                                <w:szCs w:val="24"/>
                                <w:lang w:val="en-GB"/>
                              </w:rPr>
                              <w:t>&gt; or &lt;icon-dependent-filters-list&gt;</w:t>
                            </w:r>
                          </w:p>
                          <w:p w14:paraId="2DC3133E" w14:textId="4E0A2269" w:rsidR="006304F4" w:rsidRPr="006304F4" w:rsidRDefault="00EC3A9C" w:rsidP="006304F4">
                            <w:pPr>
                              <w:jc w:val="center"/>
                              <w:rPr>
                                <w:sz w:val="20"/>
                                <w:szCs w:val="20"/>
                                <w:lang w:val="en-GB"/>
                              </w:rPr>
                            </w:pPr>
                            <w:r>
                              <w:rPr>
                                <w:sz w:val="20"/>
                                <w:szCs w:val="20"/>
                                <w:lang w:val="en-GB"/>
                              </w:rPr>
                              <w:t>One or the other depending on icons being constant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B4BE0" id="Rectangle 16" o:spid="_x0000_s1029" style="position:absolute;margin-left:-61.7pt;margin-top:320.9pt;width:124.15pt;height:11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" fillcolor="white [3201]" strokecolor="#debc53 [3209]" strokeweight="1pt">
                <v:textbox>
                  <w:txbxContent>
                    <w:p w14:paraId="4A6C09DC" w14:textId="0263A990" w:rsidR="006304F4" w:rsidRDefault="00EC3A9C" w:rsidP="006304F4">
                      <w:pPr>
                        <w:jc w:val="center"/>
                        <w:rPr>
                          <w:lang w:val="en-GB"/>
                        </w:rPr>
                      </w:pPr>
                      <w:r>
                        <w:rPr>
                          <w:sz w:val="24"/>
                          <w:szCs w:val="24"/>
                          <w:lang w:val="en-GB"/>
                        </w:rPr>
                        <w:t>&lt;</w:t>
                      </w:r>
                      <w:r w:rsidR="006304F4">
                        <w:rPr>
                          <w:sz w:val="24"/>
                          <w:szCs w:val="24"/>
                          <w:lang w:val="en-GB"/>
                        </w:rPr>
                        <w:t>normal-filters-</w:t>
                      </w:r>
                      <w:r w:rsidR="006304F4" w:rsidRPr="00EC3A9C">
                        <w:rPr>
                          <w:sz w:val="24"/>
                          <w:szCs w:val="24"/>
                          <w:lang w:val="en-GB"/>
                        </w:rPr>
                        <w:t>list</w:t>
                      </w:r>
                      <w:r>
                        <w:rPr>
                          <w:sz w:val="24"/>
                          <w:szCs w:val="24"/>
                          <w:lang w:val="en-GB"/>
                        </w:rPr>
                        <w:t>&gt; or &lt;icon-dependent-filters-list&gt;</w:t>
                      </w:r>
                    </w:p>
                    <w:p w14:paraId="2DC3133E" w14:textId="4E0A2269" w:rsidR="006304F4" w:rsidRPr="006304F4" w:rsidRDefault="00EC3A9C" w:rsidP="006304F4">
                      <w:pPr>
                        <w:jc w:val="center"/>
                        <w:rPr>
                          <w:sz w:val="20"/>
                          <w:szCs w:val="20"/>
                          <w:lang w:val="en-GB"/>
                        </w:rPr>
                      </w:pPr>
                      <w:r>
                        <w:rPr>
                          <w:sz w:val="20"/>
                          <w:szCs w:val="20"/>
                          <w:lang w:val="en-GB"/>
                        </w:rPr>
                        <w:t>One or the other depending on icons being constant or not.</w:t>
                      </w:r>
                    </w:p>
                  </w:txbxContent>
                </v:textbox>
              </v:rect>
            </w:pict>
          </mc:Fallback>
        </mc:AlternateContent>
      </w:r>
      <w:r w:rsidR="006304F4">
        <w:rPr>
          <w:noProof/>
          <w:sz w:val="24"/>
          <w:szCs w:val="24"/>
        </w:rPr>
        <mc:AlternateContent>
          <mc:Choice Requires="wps">
            <w:drawing>
              <wp:anchor distT="0" distB="0" distL="114300" distR="114300" simplePos="0" relativeHeight="251662336" behindDoc="0" locked="0" layoutInCell="1" allowOverlap="1" wp14:anchorId="76259717" wp14:editId="20394241">
                <wp:simplePos x="0" y="0"/>
                <wp:positionH relativeFrom="column">
                  <wp:posOffset>-420344</wp:posOffset>
                </wp:positionH>
                <wp:positionV relativeFrom="paragraph">
                  <wp:posOffset>1864062</wp:posOffset>
                </wp:positionV>
                <wp:extent cx="2584579" cy="1287624"/>
                <wp:effectExtent l="0" t="0" r="19050" b="8255"/>
                <wp:wrapNone/>
                <wp:docPr id="14" name="Rectangle 14"/>
                <wp:cNvGraphicFramePr/>
                <a:graphic xmlns:a="http://schemas.openxmlformats.org/drawingml/2006/main">
                  <a:graphicData uri="http://schemas.microsoft.com/office/word/2010/wordprocessingShape">
                    <wps:wsp>
                      <wps:cNvSpPr/>
                      <wps:spPr>
                        <a:xfrm>
                          <a:off x="0" y="0"/>
                          <a:ext cx="2584579" cy="1287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AB47BD" w14:textId="220605C7" w:rsidR="006304F4" w:rsidRDefault="006304F4" w:rsidP="006304F4">
                            <w:pPr>
                              <w:jc w:val="center"/>
                              <w:rPr>
                                <w:lang w:val="en-GB"/>
                              </w:rPr>
                            </w:pPr>
                            <w:r>
                              <w:rPr>
                                <w:lang w:val="en-GB"/>
                              </w:rPr>
                              <w:t>&lt;map-</w:t>
                            </w:r>
                            <w:r>
                              <w:rPr>
                                <w:lang w:val="en-GB"/>
                              </w:rPr>
                              <w:t>filters</w:t>
                            </w:r>
                            <w:r>
                              <w:rPr>
                                <w:lang w:val="en-GB"/>
                              </w:rPr>
                              <w:t>&gt;</w:t>
                            </w:r>
                          </w:p>
                          <w:p w14:paraId="00EC1ED7" w14:textId="1BB01F52" w:rsidR="006304F4" w:rsidRPr="006304F4" w:rsidRDefault="006304F4" w:rsidP="006304F4">
                            <w:pPr>
                              <w:jc w:val="center"/>
                              <w:rPr>
                                <w:sz w:val="20"/>
                                <w:szCs w:val="20"/>
                                <w:lang w:val="en-GB"/>
                              </w:rPr>
                            </w:pPr>
                            <w:r>
                              <w:rPr>
                                <w:sz w:val="20"/>
                                <w:szCs w:val="20"/>
                                <w:lang w:val="en-GB"/>
                              </w:rPr>
                              <w:t>Filters box that displays the filters and keeps track of which ones are active. Emits filtering events to &lt;map-component&gt;. Also includes &lt;timeline-range-selector&gt; and emits selected range/timeline off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9717" id="Rectangle 14" o:spid="_x0000_s1030" style="position:absolute;margin-left:-33.1pt;margin-top:146.8pt;width:203.5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" fillcolor="white [3201]" strokecolor="#debc53 [3209]" strokeweight="1pt">
                <v:textbox>
                  <w:txbxContent>
                    <w:p w14:paraId="77AB47BD" w14:textId="220605C7" w:rsidR="006304F4" w:rsidRDefault="006304F4" w:rsidP="006304F4">
                      <w:pPr>
                        <w:jc w:val="center"/>
                        <w:rPr>
                          <w:lang w:val="en-GB"/>
                        </w:rPr>
                      </w:pPr>
                      <w:r>
                        <w:rPr>
                          <w:lang w:val="en-GB"/>
                        </w:rPr>
                        <w:t>&lt;map-</w:t>
                      </w:r>
                      <w:r>
                        <w:rPr>
                          <w:lang w:val="en-GB"/>
                        </w:rPr>
                        <w:t>filters</w:t>
                      </w:r>
                      <w:r>
                        <w:rPr>
                          <w:lang w:val="en-GB"/>
                        </w:rPr>
                        <w:t>&gt;</w:t>
                      </w:r>
                    </w:p>
                    <w:p w14:paraId="00EC1ED7" w14:textId="1BB01F52" w:rsidR="006304F4" w:rsidRPr="006304F4" w:rsidRDefault="006304F4" w:rsidP="006304F4">
                      <w:pPr>
                        <w:jc w:val="center"/>
                        <w:rPr>
                          <w:sz w:val="20"/>
                          <w:szCs w:val="20"/>
                          <w:lang w:val="en-GB"/>
                        </w:rPr>
                      </w:pPr>
                      <w:r>
                        <w:rPr>
                          <w:sz w:val="20"/>
                          <w:szCs w:val="20"/>
                          <w:lang w:val="en-GB"/>
                        </w:rPr>
                        <w:t>Filters box that displays the filters and keeps track of which ones are active. Emits filtering events to &lt;map-component&gt;. Also includes &lt;timeline-range-selector&gt; and emits selected range/timeline off events.</w:t>
                      </w:r>
                    </w:p>
                  </w:txbxContent>
                </v:textbox>
              </v:rect>
            </w:pict>
          </mc:Fallback>
        </mc:AlternateContent>
      </w:r>
      <w:r w:rsidR="006304F4">
        <w:rPr>
          <w:noProof/>
          <w:sz w:val="24"/>
          <w:szCs w:val="24"/>
        </w:rPr>
        <mc:AlternateContent>
          <mc:Choice Requires="wps">
            <w:drawing>
              <wp:anchor distT="0" distB="0" distL="114300" distR="114300" simplePos="0" relativeHeight="251660288" behindDoc="0" locked="0" layoutInCell="1" allowOverlap="1" wp14:anchorId="16EAC75A" wp14:editId="72F4ECB6">
                <wp:simplePos x="0" y="0"/>
                <wp:positionH relativeFrom="column">
                  <wp:posOffset>1054358</wp:posOffset>
                </wp:positionH>
                <wp:positionV relativeFrom="paragraph">
                  <wp:posOffset>1267228</wp:posOffset>
                </wp:positionV>
                <wp:extent cx="1228673" cy="522514"/>
                <wp:effectExtent l="25400" t="0" r="16510" b="36830"/>
                <wp:wrapNone/>
                <wp:docPr id="13" name="Straight Arrow Connector 13"/>
                <wp:cNvGraphicFramePr/>
                <a:graphic xmlns:a="http://schemas.openxmlformats.org/drawingml/2006/main">
                  <a:graphicData uri="http://schemas.microsoft.com/office/word/2010/wordprocessingShape">
                    <wps:wsp>
                      <wps:cNvCnPr/>
                      <wps:spPr>
                        <a:xfrm flipH="1">
                          <a:off x="0" y="0"/>
                          <a:ext cx="1228673"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068F6" id="Straight Arrow Connector 13" o:spid="_x0000_s1026" type="#_x0000_t32" style="position:absolute;margin-left:83pt;margin-top:99.8pt;width:96.75pt;height:41.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" strokecolor="#731c3f [3204]" strokeweight=".5pt">
                <v:stroke endarrow="block" joinstyle="miter"/>
              </v:shape>
            </w:pict>
          </mc:Fallback>
        </mc:AlternateContent>
      </w:r>
      <w:r w:rsidR="006304F4">
        <w:rPr>
          <w:noProof/>
          <w:sz w:val="24"/>
          <w:szCs w:val="24"/>
        </w:rPr>
        <mc:AlternateContent>
          <mc:Choice Requires="wps">
            <w:drawing>
              <wp:anchor distT="0" distB="0" distL="114300" distR="114300" simplePos="0" relativeHeight="251659264" behindDoc="0" locked="0" layoutInCell="1" allowOverlap="1" wp14:anchorId="645C3FB6" wp14:editId="12752D47">
                <wp:simplePos x="0" y="0"/>
                <wp:positionH relativeFrom="column">
                  <wp:posOffset>1296515</wp:posOffset>
                </wp:positionH>
                <wp:positionV relativeFrom="paragraph">
                  <wp:posOffset>25659</wp:posOffset>
                </wp:positionV>
                <wp:extent cx="2593910" cy="1129004"/>
                <wp:effectExtent l="0" t="0" r="10160" b="14605"/>
                <wp:wrapNone/>
                <wp:docPr id="12" name="Rectangle 12"/>
                <wp:cNvGraphicFramePr/>
                <a:graphic xmlns:a="http://schemas.openxmlformats.org/drawingml/2006/main">
                  <a:graphicData uri="http://schemas.microsoft.com/office/word/2010/wordprocessingShape">
                    <wps:wsp>
                      <wps:cNvSpPr/>
                      <wps:spPr>
                        <a:xfrm>
                          <a:off x="0" y="0"/>
                          <a:ext cx="2593910" cy="11290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206332" w14:textId="783C5C7A" w:rsidR="001C6ECC" w:rsidRDefault="001C6ECC" w:rsidP="001C6ECC">
                            <w:pPr>
                              <w:jc w:val="center"/>
                              <w:rPr>
                                <w:lang w:val="en-GB"/>
                              </w:rPr>
                            </w:pPr>
                            <w:r>
                              <w:rPr>
                                <w:lang w:val="en-GB"/>
                              </w:rPr>
                              <w:t>&lt;map-component&gt;</w:t>
                            </w:r>
                          </w:p>
                          <w:p w14:paraId="13E04238" w14:textId="2FC9F980" w:rsidR="006304F4" w:rsidRPr="006304F4" w:rsidRDefault="006304F4" w:rsidP="006304F4">
                            <w:pPr>
                              <w:jc w:val="center"/>
                              <w:rPr>
                                <w:sz w:val="20"/>
                                <w:szCs w:val="20"/>
                                <w:lang w:val="en-GB"/>
                              </w:rPr>
                            </w:pPr>
                            <w:r>
                              <w:rPr>
                                <w:sz w:val="20"/>
                                <w:szCs w:val="20"/>
                                <w:lang w:val="en-GB"/>
                              </w:rPr>
                              <w:t>Takes care of all filtering events that come from both &lt;map-filters&gt; and &lt;timeline&gt;, and inputs filtered markers into &lt;Leaflet-Map-Main&gt;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C3FB6" id="Rectangle 12" o:spid="_x0000_s1031" style="position:absolute;margin-left:102.1pt;margin-top:2pt;width:204.25pt;height:8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" fillcolor="white [3201]" strokecolor="#debc53 [3209]" strokeweight="1pt">
                <v:textbox>
                  <w:txbxContent>
                    <w:p w14:paraId="5F206332" w14:textId="783C5C7A" w:rsidR="001C6ECC" w:rsidRDefault="001C6ECC" w:rsidP="001C6ECC">
                      <w:pPr>
                        <w:jc w:val="center"/>
                        <w:rPr>
                          <w:lang w:val="en-GB"/>
                        </w:rPr>
                      </w:pPr>
                      <w:r>
                        <w:rPr>
                          <w:lang w:val="en-GB"/>
                        </w:rPr>
                        <w:t>&lt;map-component&gt;</w:t>
                      </w:r>
                    </w:p>
                    <w:p w14:paraId="13E04238" w14:textId="2FC9F980" w:rsidR="006304F4" w:rsidRPr="006304F4" w:rsidRDefault="006304F4" w:rsidP="006304F4">
                      <w:pPr>
                        <w:jc w:val="center"/>
                        <w:rPr>
                          <w:sz w:val="20"/>
                          <w:szCs w:val="20"/>
                          <w:lang w:val="en-GB"/>
                        </w:rPr>
                      </w:pPr>
                      <w:r>
                        <w:rPr>
                          <w:sz w:val="20"/>
                          <w:szCs w:val="20"/>
                          <w:lang w:val="en-GB"/>
                        </w:rPr>
                        <w:t>Takes care of all filtering events that come from both &lt;map-filters&gt; and &lt;timeline&gt;, and inputs filtered markers into &lt;Leaflet-Map-Main&gt;</w:t>
                      </w:r>
                    </w:p>
                  </w:txbxContent>
                </v:textbox>
              </v:rect>
            </w:pict>
          </mc:Fallback>
        </mc:AlternateContent>
      </w:r>
    </w:p>
    <w:p w14:paraId="26E3060A" w14:textId="6E6B6E71" w:rsidR="00541F8C" w:rsidRPr="00541F8C" w:rsidRDefault="00541F8C" w:rsidP="00541F8C"/>
    <w:p w14:paraId="2A78E9D3" w14:textId="7BAF1865" w:rsidR="00541F8C" w:rsidRPr="00541F8C" w:rsidRDefault="00541F8C" w:rsidP="00541F8C"/>
    <w:p w14:paraId="0747C53E" w14:textId="67669A63" w:rsidR="00541F8C" w:rsidRPr="00541F8C" w:rsidRDefault="00541F8C" w:rsidP="00541F8C"/>
    <w:p w14:paraId="663DB103" w14:textId="67BCB341" w:rsidR="00541F8C" w:rsidRPr="00541F8C" w:rsidRDefault="00541F8C" w:rsidP="00541F8C"/>
    <w:p w14:paraId="4D35A56C" w14:textId="1E17EDCA" w:rsidR="00541F8C" w:rsidRPr="00541F8C" w:rsidRDefault="00541F8C" w:rsidP="00541F8C"/>
    <w:p w14:paraId="170A11C9" w14:textId="785916B8" w:rsidR="00541F8C" w:rsidRPr="00541F8C" w:rsidRDefault="00541F8C" w:rsidP="00541F8C"/>
    <w:p w14:paraId="0CC994B9" w14:textId="2C5B24B2" w:rsidR="00541F8C" w:rsidRPr="00541F8C" w:rsidRDefault="00541F8C" w:rsidP="00541F8C"/>
    <w:p w14:paraId="3F9B8FF0" w14:textId="4DEDCAC5" w:rsidR="00541F8C" w:rsidRPr="00541F8C" w:rsidRDefault="00541F8C" w:rsidP="00541F8C"/>
    <w:p w14:paraId="3688C694" w14:textId="3836DB88" w:rsidR="00541F8C" w:rsidRPr="00541F8C" w:rsidRDefault="00541F8C" w:rsidP="00541F8C"/>
    <w:p w14:paraId="2B90B9FD" w14:textId="6A3BE09F" w:rsidR="00541F8C" w:rsidRPr="00541F8C" w:rsidRDefault="00541F8C" w:rsidP="00541F8C"/>
    <w:p w14:paraId="16251911" w14:textId="283F6AD5" w:rsidR="00541F8C" w:rsidRPr="00541F8C" w:rsidRDefault="00541F8C" w:rsidP="00541F8C"/>
    <w:p w14:paraId="23F23610" w14:textId="1E10BEA2" w:rsidR="00541F8C" w:rsidRDefault="00541F8C" w:rsidP="00541F8C">
      <w:pPr>
        <w:rPr>
          <w:sz w:val="24"/>
          <w:szCs w:val="24"/>
        </w:rPr>
      </w:pPr>
    </w:p>
    <w:p w14:paraId="036E16E2" w14:textId="48E753EB" w:rsidR="00541F8C" w:rsidRDefault="00541F8C" w:rsidP="00541F8C">
      <w:pPr>
        <w:tabs>
          <w:tab w:val="left" w:pos="6627"/>
        </w:tabs>
      </w:pPr>
      <w:r>
        <w:tab/>
      </w:r>
    </w:p>
    <w:p w14:paraId="6D8B2A45" w14:textId="0EE19959" w:rsidR="00541F8C" w:rsidRDefault="00541F8C" w:rsidP="00541F8C">
      <w:pPr>
        <w:tabs>
          <w:tab w:val="left" w:pos="6627"/>
        </w:tabs>
      </w:pPr>
    </w:p>
    <w:p w14:paraId="7FC49D9B" w14:textId="34DF3EF1" w:rsidR="00541F8C" w:rsidRDefault="00541F8C" w:rsidP="00541F8C">
      <w:pPr>
        <w:tabs>
          <w:tab w:val="left" w:pos="6627"/>
        </w:tabs>
      </w:pPr>
    </w:p>
    <w:p w14:paraId="737E724C" w14:textId="54F3CA24" w:rsidR="00541F8C" w:rsidRDefault="00541F8C" w:rsidP="00541F8C">
      <w:pPr>
        <w:tabs>
          <w:tab w:val="left" w:pos="6627"/>
        </w:tabs>
      </w:pPr>
    </w:p>
    <w:p w14:paraId="279E9CB9" w14:textId="0AEF304A" w:rsidR="00541F8C" w:rsidRDefault="00541F8C" w:rsidP="00541F8C">
      <w:pPr>
        <w:tabs>
          <w:tab w:val="left" w:pos="6627"/>
        </w:tabs>
      </w:pPr>
    </w:p>
    <w:p w14:paraId="151C3A83" w14:textId="76FD6CD5" w:rsidR="00541F8C" w:rsidRDefault="00541F8C" w:rsidP="00541F8C">
      <w:pPr>
        <w:tabs>
          <w:tab w:val="left" w:pos="6627"/>
        </w:tabs>
      </w:pPr>
    </w:p>
    <w:p w14:paraId="73451EE3" w14:textId="3DBEDFE1" w:rsidR="00541F8C" w:rsidRDefault="00541F8C" w:rsidP="00541F8C">
      <w:pPr>
        <w:tabs>
          <w:tab w:val="left" w:pos="6627"/>
        </w:tabs>
      </w:pPr>
    </w:p>
    <w:p w14:paraId="5E9F867D" w14:textId="28F75BC1" w:rsidR="00541F8C" w:rsidRDefault="00541F8C" w:rsidP="00541F8C">
      <w:pPr>
        <w:tabs>
          <w:tab w:val="left" w:pos="6627"/>
        </w:tabs>
      </w:pPr>
    </w:p>
    <w:p w14:paraId="3487B5A2" w14:textId="554FDC5F" w:rsidR="00541F8C" w:rsidRDefault="00541F8C" w:rsidP="00541F8C">
      <w:pPr>
        <w:tabs>
          <w:tab w:val="left" w:pos="6627"/>
        </w:tabs>
      </w:pPr>
    </w:p>
    <w:p w14:paraId="73C5FE27" w14:textId="0DB40F9D" w:rsidR="00541F8C" w:rsidRDefault="00541F8C" w:rsidP="00541F8C">
      <w:pPr>
        <w:tabs>
          <w:tab w:val="left" w:pos="6627"/>
        </w:tabs>
      </w:pPr>
    </w:p>
    <w:p w14:paraId="4FC7ADCF" w14:textId="3A63CBBF" w:rsidR="00541F8C" w:rsidRDefault="00541F8C" w:rsidP="00541F8C">
      <w:pPr>
        <w:tabs>
          <w:tab w:val="left" w:pos="6627"/>
        </w:tabs>
      </w:pPr>
    </w:p>
    <w:p w14:paraId="218C274B" w14:textId="18CC37F9" w:rsidR="00541F8C" w:rsidRDefault="00541F8C" w:rsidP="00541F8C">
      <w:pPr>
        <w:tabs>
          <w:tab w:val="left" w:pos="6627"/>
        </w:tabs>
      </w:pPr>
    </w:p>
    <w:p w14:paraId="6D8C091F" w14:textId="3046D6E9" w:rsidR="00541F8C" w:rsidRDefault="00541F8C" w:rsidP="00541F8C">
      <w:pPr>
        <w:tabs>
          <w:tab w:val="left" w:pos="6627"/>
        </w:tabs>
      </w:pPr>
    </w:p>
    <w:p w14:paraId="28AF6ACF" w14:textId="6CA14995" w:rsidR="00541F8C" w:rsidRDefault="00541F8C" w:rsidP="00541F8C">
      <w:pPr>
        <w:tabs>
          <w:tab w:val="left" w:pos="6627"/>
        </w:tabs>
      </w:pPr>
    </w:p>
    <w:p w14:paraId="34D2F294" w14:textId="0D180509" w:rsidR="00541F8C" w:rsidRPr="00541F8C" w:rsidRDefault="00541F8C" w:rsidP="00541F8C">
      <w:pPr>
        <w:pStyle w:val="ListBullet"/>
      </w:pPr>
      <w:r>
        <w:rPr>
          <w:b/>
          <w:bCs/>
        </w:rPr>
        <w:t>To-do and improvements</w:t>
      </w:r>
    </w:p>
    <w:p w14:paraId="4536A770" w14:textId="5CC23B3E" w:rsidR="00541F8C" w:rsidRDefault="00541F8C" w:rsidP="00541F8C">
      <w:pPr>
        <w:pStyle w:val="ListBullet"/>
        <w:numPr>
          <w:ilvl w:val="0"/>
          <w:numId w:val="0"/>
        </w:numPr>
      </w:pPr>
    </w:p>
    <w:p w14:paraId="2267A546" w14:textId="3ECC395C" w:rsidR="00541F8C" w:rsidRDefault="00541F8C" w:rsidP="00541F8C">
      <w:pPr>
        <w:pStyle w:val="ListBullet"/>
        <w:numPr>
          <w:ilvl w:val="0"/>
          <w:numId w:val="7"/>
        </w:numPr>
      </w:pPr>
      <w:r>
        <w:t>Fixing nav bar to be made of dropdowns – Ewan and Maggie have ideas as to which menu items we should have on the nav bar.</w:t>
      </w:r>
    </w:p>
    <w:p w14:paraId="3BC14EBF" w14:textId="6B6051F6" w:rsidR="00541F8C" w:rsidRDefault="00541F8C" w:rsidP="00541F8C">
      <w:pPr>
        <w:pStyle w:val="ListBullet"/>
        <w:numPr>
          <w:ilvl w:val="0"/>
          <w:numId w:val="7"/>
        </w:numPr>
      </w:pPr>
      <w:r>
        <w:t>Make info icon more visible.</w:t>
      </w:r>
    </w:p>
    <w:p w14:paraId="69353BCE" w14:textId="6479AF3A" w:rsidR="00541F8C" w:rsidRDefault="00541F8C" w:rsidP="00541F8C">
      <w:pPr>
        <w:pStyle w:val="ListBullet"/>
        <w:numPr>
          <w:ilvl w:val="0"/>
          <w:numId w:val="7"/>
        </w:numPr>
      </w:pPr>
      <w:r>
        <w:t>Include “witch of the day” pop up when user lands. (Same principle as cookie banner, to be added in the &lt;default&gt; layout). Ewan can explain this idea further.</w:t>
      </w:r>
    </w:p>
    <w:p w14:paraId="6807B827" w14:textId="0BD2AED2" w:rsidR="00541F8C" w:rsidRDefault="00541F8C" w:rsidP="00541F8C">
      <w:pPr>
        <w:pStyle w:val="ListBullet"/>
        <w:numPr>
          <w:ilvl w:val="0"/>
          <w:numId w:val="7"/>
        </w:numPr>
      </w:pPr>
      <w:r>
        <w:t>UI improvements like Stewart’s woodcut icons.</w:t>
      </w:r>
    </w:p>
    <w:p w14:paraId="2C895567" w14:textId="1B4864CB" w:rsidR="00541F8C" w:rsidRPr="001C6ECC" w:rsidRDefault="00541F8C" w:rsidP="00541F8C">
      <w:pPr>
        <w:pStyle w:val="ListBullet"/>
        <w:numPr>
          <w:ilvl w:val="0"/>
          <w:numId w:val="7"/>
        </w:numPr>
      </w:pPr>
      <w:r>
        <w:t xml:space="preserve">Try making leaflet map more responsive on the full range. (The loading time comes from having to plot all the markers on each timeline move, not from the filtering. </w:t>
      </w:r>
      <w:proofErr w:type="gramStart"/>
      <w:r>
        <w:t>i.e.</w:t>
      </w:r>
      <w:proofErr w:type="gramEnd"/>
      <w:r>
        <w:t xml:space="preserve"> the more markers the less responsive the timeline. </w:t>
      </w:r>
      <w:r w:rsidR="00A36124">
        <w:t>So would involve trying to get leaflet to leave the markers that are not effected by a filtering move on, and just add/remove new ones).</w:t>
      </w:r>
    </w:p>
    <w:p w14:paraId="08A81FA7" w14:textId="77777777" w:rsidR="00541F8C" w:rsidRPr="00541F8C" w:rsidRDefault="00541F8C" w:rsidP="00541F8C">
      <w:pPr>
        <w:tabs>
          <w:tab w:val="left" w:pos="6627"/>
        </w:tabs>
      </w:pPr>
    </w:p>
    <w:sectPr w:rsidR="00541F8C" w:rsidRPr="00541F8C">
      <w:footerReference w:type="default" r:id="rId1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37DC" w14:textId="77777777" w:rsidR="009D5C30" w:rsidRDefault="009D5C30">
      <w:r>
        <w:separator/>
      </w:r>
    </w:p>
    <w:p w14:paraId="402FC4BE" w14:textId="77777777" w:rsidR="009D5C30" w:rsidRDefault="009D5C30"/>
  </w:endnote>
  <w:endnote w:type="continuationSeparator" w:id="0">
    <w:p w14:paraId="029706AF" w14:textId="77777777" w:rsidR="009D5C30" w:rsidRDefault="009D5C30">
      <w:r>
        <w:continuationSeparator/>
      </w:r>
    </w:p>
    <w:p w14:paraId="76E80DB6" w14:textId="77777777" w:rsidR="009D5C30" w:rsidRDefault="009D5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D6E0C59"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3FC9" w14:textId="77777777" w:rsidR="009D5C30" w:rsidRDefault="009D5C30">
      <w:r>
        <w:separator/>
      </w:r>
    </w:p>
    <w:p w14:paraId="660EED64" w14:textId="77777777" w:rsidR="009D5C30" w:rsidRDefault="009D5C30"/>
  </w:footnote>
  <w:footnote w:type="continuationSeparator" w:id="0">
    <w:p w14:paraId="11516307" w14:textId="77777777" w:rsidR="009D5C30" w:rsidRDefault="009D5C30">
      <w:r>
        <w:continuationSeparator/>
      </w:r>
    </w:p>
    <w:p w14:paraId="7A50B657" w14:textId="77777777" w:rsidR="009D5C30" w:rsidRDefault="009D5C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18D6"/>
    <w:multiLevelType w:val="hybridMultilevel"/>
    <w:tmpl w:val="7EF63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732D2C"/>
    <w:multiLevelType w:val="hybridMultilevel"/>
    <w:tmpl w:val="2F24CDA6"/>
    <w:lvl w:ilvl="0" w:tplc="9A680F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7FB38A3"/>
    <w:multiLevelType w:val="hybridMultilevel"/>
    <w:tmpl w:val="17846520"/>
    <w:lvl w:ilvl="0" w:tplc="C8C84A2E">
      <w:numFmt w:val="bullet"/>
      <w:lvlText w:val="-"/>
      <w:lvlJc w:val="left"/>
      <w:pPr>
        <w:ind w:left="740" w:hanging="360"/>
      </w:pPr>
      <w:rPr>
        <w:rFonts w:ascii="Calibri" w:eastAsiaTheme="minorHAnsi" w:hAnsi="Calibri" w:cs="Calibri" w:hint="default"/>
      </w:rPr>
    </w:lvl>
    <w:lvl w:ilvl="1" w:tplc="08090003" w:tentative="1">
      <w:start w:val="1"/>
      <w:numFmt w:val="bullet"/>
      <w:lvlText w:val="o"/>
      <w:lvlJc w:val="left"/>
      <w:pPr>
        <w:ind w:left="1460" w:hanging="360"/>
      </w:pPr>
      <w:rPr>
        <w:rFonts w:ascii="Courier New" w:hAnsi="Courier New" w:cs="Courier New" w:hint="default"/>
      </w:rPr>
    </w:lvl>
    <w:lvl w:ilvl="2" w:tplc="08090005" w:tentative="1">
      <w:start w:val="1"/>
      <w:numFmt w:val="bullet"/>
      <w:lvlText w:val=""/>
      <w:lvlJc w:val="left"/>
      <w:pPr>
        <w:ind w:left="2180" w:hanging="360"/>
      </w:pPr>
      <w:rPr>
        <w:rFonts w:ascii="Wingdings" w:hAnsi="Wingdings" w:hint="default"/>
      </w:rPr>
    </w:lvl>
    <w:lvl w:ilvl="3" w:tplc="08090001" w:tentative="1">
      <w:start w:val="1"/>
      <w:numFmt w:val="bullet"/>
      <w:lvlText w:val=""/>
      <w:lvlJc w:val="left"/>
      <w:pPr>
        <w:ind w:left="2900" w:hanging="360"/>
      </w:pPr>
      <w:rPr>
        <w:rFonts w:ascii="Symbol" w:hAnsi="Symbol" w:hint="default"/>
      </w:rPr>
    </w:lvl>
    <w:lvl w:ilvl="4" w:tplc="08090003" w:tentative="1">
      <w:start w:val="1"/>
      <w:numFmt w:val="bullet"/>
      <w:lvlText w:val="o"/>
      <w:lvlJc w:val="left"/>
      <w:pPr>
        <w:ind w:left="3620" w:hanging="360"/>
      </w:pPr>
      <w:rPr>
        <w:rFonts w:ascii="Courier New" w:hAnsi="Courier New" w:cs="Courier New" w:hint="default"/>
      </w:rPr>
    </w:lvl>
    <w:lvl w:ilvl="5" w:tplc="08090005" w:tentative="1">
      <w:start w:val="1"/>
      <w:numFmt w:val="bullet"/>
      <w:lvlText w:val=""/>
      <w:lvlJc w:val="left"/>
      <w:pPr>
        <w:ind w:left="4340" w:hanging="360"/>
      </w:pPr>
      <w:rPr>
        <w:rFonts w:ascii="Wingdings" w:hAnsi="Wingdings" w:hint="default"/>
      </w:rPr>
    </w:lvl>
    <w:lvl w:ilvl="6" w:tplc="08090001" w:tentative="1">
      <w:start w:val="1"/>
      <w:numFmt w:val="bullet"/>
      <w:lvlText w:val=""/>
      <w:lvlJc w:val="left"/>
      <w:pPr>
        <w:ind w:left="5060" w:hanging="360"/>
      </w:pPr>
      <w:rPr>
        <w:rFonts w:ascii="Symbol" w:hAnsi="Symbol" w:hint="default"/>
      </w:rPr>
    </w:lvl>
    <w:lvl w:ilvl="7" w:tplc="08090003" w:tentative="1">
      <w:start w:val="1"/>
      <w:numFmt w:val="bullet"/>
      <w:lvlText w:val="o"/>
      <w:lvlJc w:val="left"/>
      <w:pPr>
        <w:ind w:left="5780" w:hanging="360"/>
      </w:pPr>
      <w:rPr>
        <w:rFonts w:ascii="Courier New" w:hAnsi="Courier New" w:cs="Courier New" w:hint="default"/>
      </w:rPr>
    </w:lvl>
    <w:lvl w:ilvl="8" w:tplc="08090005" w:tentative="1">
      <w:start w:val="1"/>
      <w:numFmt w:val="bullet"/>
      <w:lvlText w:val=""/>
      <w:lvlJc w:val="left"/>
      <w:pPr>
        <w:ind w:left="6500" w:hanging="360"/>
      </w:pPr>
      <w:rPr>
        <w:rFonts w:ascii="Wingdings" w:hAnsi="Wingdings" w:hint="default"/>
      </w:rPr>
    </w:lvl>
  </w:abstractNum>
  <w:num w:numId="1" w16cid:durableId="1116024304">
    <w:abstractNumId w:val="1"/>
  </w:num>
  <w:num w:numId="2" w16cid:durableId="1345741537">
    <w:abstractNumId w:val="0"/>
  </w:num>
  <w:num w:numId="3" w16cid:durableId="553010450">
    <w:abstractNumId w:val="2"/>
  </w:num>
  <w:num w:numId="4" w16cid:durableId="1659113433">
    <w:abstractNumId w:val="5"/>
  </w:num>
  <w:num w:numId="5" w16cid:durableId="1024675102">
    <w:abstractNumId w:val="4"/>
  </w:num>
  <w:num w:numId="6" w16cid:durableId="1914923793">
    <w:abstractNumId w:val="3"/>
  </w:num>
  <w:num w:numId="7" w16cid:durableId="661155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2A"/>
    <w:rsid w:val="00094A4E"/>
    <w:rsid w:val="000F312B"/>
    <w:rsid w:val="001A3D29"/>
    <w:rsid w:val="001A48D9"/>
    <w:rsid w:val="001C6ECC"/>
    <w:rsid w:val="001D4768"/>
    <w:rsid w:val="003F29B3"/>
    <w:rsid w:val="00400CF3"/>
    <w:rsid w:val="0042620D"/>
    <w:rsid w:val="00466DAD"/>
    <w:rsid w:val="005365F2"/>
    <w:rsid w:val="00541F8C"/>
    <w:rsid w:val="00573948"/>
    <w:rsid w:val="005A412A"/>
    <w:rsid w:val="005D5644"/>
    <w:rsid w:val="006304F4"/>
    <w:rsid w:val="00695E3B"/>
    <w:rsid w:val="00697AE0"/>
    <w:rsid w:val="006E36E5"/>
    <w:rsid w:val="007672B2"/>
    <w:rsid w:val="00803A7A"/>
    <w:rsid w:val="00807843"/>
    <w:rsid w:val="008F43A5"/>
    <w:rsid w:val="009310EA"/>
    <w:rsid w:val="00994388"/>
    <w:rsid w:val="009D5C30"/>
    <w:rsid w:val="00A36124"/>
    <w:rsid w:val="00A851FF"/>
    <w:rsid w:val="00B05B62"/>
    <w:rsid w:val="00BB5F56"/>
    <w:rsid w:val="00BC08F2"/>
    <w:rsid w:val="00C35E53"/>
    <w:rsid w:val="00D66585"/>
    <w:rsid w:val="00D92122"/>
    <w:rsid w:val="00EC3A9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28CEE"/>
  <w15:chartTrackingRefBased/>
  <w15:docId w15:val="{65BF1E93-49B9-5C4D-ABAF-CDE0B2C8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garcia7/Library/Containers/com.microsoft.Word/Data/Library/Application%20Support/Microsoft/Office/16.0/DTS/en-GB%7bE71A2DF0-ADAC-2F4B-8031-D2987B6B3457%7d/%7b47D8554E-59CD-0C45-A876-427D0C33F77D%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171</TotalTime>
  <Pages>9</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 Garcia Reyero i Sais</cp:lastModifiedBy>
  <cp:revision>3</cp:revision>
  <dcterms:created xsi:type="dcterms:W3CDTF">2022-08-26T11:54:00Z</dcterms:created>
  <dcterms:modified xsi:type="dcterms:W3CDTF">2022-08-26T15:33:00Z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